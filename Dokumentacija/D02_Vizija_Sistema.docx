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9F98" w14:textId="0416ED27" w:rsidR="003372D3" w:rsidRPr="00A22BAC" w:rsidRDefault="00A551B1" w:rsidP="003372D3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>eRestoran</w:t>
      </w:r>
    </w:p>
    <w:p w14:paraId="64F94B2E" w14:textId="4C97F4B7" w:rsidR="003372D3" w:rsidRPr="00A22BAC" w:rsidRDefault="00A551B1" w:rsidP="003372D3">
      <w:pPr>
        <w:pStyle w:val="Title"/>
        <w:jc w:val="right"/>
        <w:rPr>
          <w:lang w:val="sr-Latn-RS"/>
        </w:rPr>
      </w:pPr>
      <w:r>
        <w:rPr>
          <w:lang w:val="sr-Latn-RS"/>
        </w:rPr>
        <w:t xml:space="preserve">Sajt za onlajn rezervaciju </w:t>
      </w:r>
      <w:r w:rsidR="00424068">
        <w:rPr>
          <w:lang w:val="sr-Latn-RS"/>
        </w:rPr>
        <w:t>stolova</w:t>
      </w:r>
    </w:p>
    <w:p w14:paraId="4AC6100F" w14:textId="77777777" w:rsidR="00206E1F" w:rsidRPr="00A22BAC" w:rsidRDefault="00206E1F" w:rsidP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 xml:space="preserve"> </w:t>
      </w:r>
    </w:p>
    <w:p w14:paraId="2B62DBF4" w14:textId="77777777" w:rsidR="00206E1F" w:rsidRPr="00A22BAC" w:rsidRDefault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>Vizija sistema</w:t>
      </w:r>
    </w:p>
    <w:p w14:paraId="0A9CE494" w14:textId="77777777" w:rsidR="00206E1F" w:rsidRPr="00A22BAC" w:rsidRDefault="00206E1F">
      <w:pPr>
        <w:pStyle w:val="Title"/>
        <w:jc w:val="right"/>
        <w:rPr>
          <w:lang w:val="sr-Latn-RS"/>
        </w:rPr>
      </w:pPr>
    </w:p>
    <w:p w14:paraId="3FF9B970" w14:textId="77777777" w:rsidR="00206E1F" w:rsidRPr="00A22BAC" w:rsidRDefault="003372D3" w:rsidP="003372D3">
      <w:pPr>
        <w:pStyle w:val="Title"/>
        <w:jc w:val="right"/>
        <w:rPr>
          <w:sz w:val="28"/>
          <w:lang w:val="sr-Latn-RS"/>
        </w:rPr>
      </w:pPr>
      <w:r w:rsidRPr="00A22BAC">
        <w:rPr>
          <w:sz w:val="28"/>
          <w:lang w:val="sr-Latn-RS"/>
        </w:rPr>
        <w:t>Verzija</w:t>
      </w:r>
      <w:r w:rsidR="00206E1F" w:rsidRPr="00A22BAC">
        <w:rPr>
          <w:sz w:val="28"/>
          <w:lang w:val="sr-Latn-RS"/>
        </w:rPr>
        <w:t xml:space="preserve"> 1.0</w:t>
      </w:r>
    </w:p>
    <w:p w14:paraId="6A4BD5F3" w14:textId="77777777" w:rsidR="00206E1F" w:rsidRPr="00A22BAC" w:rsidRDefault="00206E1F">
      <w:pPr>
        <w:pStyle w:val="Title"/>
        <w:rPr>
          <w:sz w:val="28"/>
          <w:lang w:val="sr-Latn-RS"/>
        </w:rPr>
        <w:sectPr w:rsidR="00206E1F" w:rsidRPr="00A22BAC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A5BCA6D" w14:textId="77777777" w:rsidR="00206E1F" w:rsidRPr="00A22BAC" w:rsidRDefault="003372D3">
      <w:pPr>
        <w:pStyle w:val="Title"/>
        <w:rPr>
          <w:lang w:val="sr-Latn-RS"/>
        </w:rPr>
      </w:pPr>
      <w:r w:rsidRPr="00A22BAC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A22BAC" w14:paraId="20C80130" w14:textId="77777777">
        <w:tc>
          <w:tcPr>
            <w:tcW w:w="2304" w:type="dxa"/>
          </w:tcPr>
          <w:p w14:paraId="2E71C12B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5D0C54FA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3D24EA2A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4C3823F3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Autor</w:t>
            </w:r>
          </w:p>
        </w:tc>
      </w:tr>
      <w:tr w:rsidR="003372D3" w:rsidRPr="00A22BAC" w14:paraId="47A8A333" w14:textId="77777777">
        <w:tc>
          <w:tcPr>
            <w:tcW w:w="2304" w:type="dxa"/>
          </w:tcPr>
          <w:p w14:paraId="33E25519" w14:textId="50260FA2"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15.03.20</w:t>
            </w:r>
            <w:r w:rsidR="00AD6CBD">
              <w:rPr>
                <w:lang w:val="sr-Latn-RS"/>
              </w:rPr>
              <w:t>23</w:t>
            </w:r>
          </w:p>
        </w:tc>
        <w:tc>
          <w:tcPr>
            <w:tcW w:w="1152" w:type="dxa"/>
          </w:tcPr>
          <w:p w14:paraId="0CE75E93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2323F39D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14:paraId="35458914" w14:textId="3F169121" w:rsidR="003372D3" w:rsidRPr="00A22BAC" w:rsidRDefault="00AD6CBD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Antonije, Aleksa, Marko</w:t>
            </w:r>
          </w:p>
        </w:tc>
      </w:tr>
      <w:tr w:rsidR="003372D3" w:rsidRPr="00A22BAC" w14:paraId="1515EDB7" w14:textId="77777777">
        <w:tc>
          <w:tcPr>
            <w:tcW w:w="2304" w:type="dxa"/>
          </w:tcPr>
          <w:p w14:paraId="2B89BAB0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5DCBBFA3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6C83B7EA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143374D6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 w14:paraId="2DF1C33D" w14:textId="77777777">
        <w:tc>
          <w:tcPr>
            <w:tcW w:w="2304" w:type="dxa"/>
          </w:tcPr>
          <w:p w14:paraId="054D5343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27FD349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7CD955DB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38BFB78F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 w14:paraId="52EB3373" w14:textId="77777777">
        <w:tc>
          <w:tcPr>
            <w:tcW w:w="2304" w:type="dxa"/>
          </w:tcPr>
          <w:p w14:paraId="2EDBD048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41D21AD2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345BBAC3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3E18A7D4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2421AEE7" w14:textId="77777777" w:rsidR="00206E1F" w:rsidRPr="00A22BAC" w:rsidRDefault="00206E1F">
      <w:pPr>
        <w:rPr>
          <w:lang w:val="sr-Latn-RS"/>
        </w:rPr>
      </w:pPr>
    </w:p>
    <w:p w14:paraId="3B3F8B84" w14:textId="77777777" w:rsidR="00206E1F" w:rsidRPr="00A22BAC" w:rsidRDefault="00206E1F" w:rsidP="003372D3">
      <w:pPr>
        <w:pStyle w:val="Title"/>
        <w:rPr>
          <w:lang w:val="sr-Latn-RS"/>
        </w:rPr>
      </w:pP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Sadržaj</w:t>
      </w:r>
    </w:p>
    <w:p w14:paraId="0FD81841" w14:textId="77777777" w:rsidR="00AD17B6" w:rsidRPr="00A22BAC" w:rsidRDefault="00206E1F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b/>
          <w:lang w:val="sr-Latn-RS"/>
        </w:rPr>
        <w:fldChar w:fldCharType="begin"/>
      </w:r>
      <w:r w:rsidRPr="00A22BAC">
        <w:rPr>
          <w:b/>
          <w:lang w:val="sr-Latn-RS"/>
        </w:rPr>
        <w:instrText xml:space="preserve"> TOC \o "1-3" </w:instrText>
      </w:r>
      <w:r w:rsidRPr="00A22BAC">
        <w:rPr>
          <w:b/>
          <w:lang w:val="sr-Latn-RS"/>
        </w:rPr>
        <w:fldChar w:fldCharType="separate"/>
      </w:r>
      <w:r w:rsidR="00AD17B6" w:rsidRPr="00A22BAC">
        <w:rPr>
          <w:lang w:val="sr-Latn-RS"/>
        </w:rPr>
        <w:t>1.</w:t>
      </w:r>
      <w:r w:rsidR="00AD17B6" w:rsidRPr="00A22BAC">
        <w:rPr>
          <w:sz w:val="24"/>
          <w:szCs w:val="24"/>
          <w:lang w:val="sr-Latn-RS"/>
        </w:rPr>
        <w:tab/>
      </w:r>
      <w:r w:rsidR="00AD17B6" w:rsidRPr="00A22BAC">
        <w:rPr>
          <w:lang w:val="sr-Latn-RS"/>
        </w:rPr>
        <w:t>Cilj dokumenta</w:t>
      </w:r>
      <w:r w:rsidR="00AD17B6" w:rsidRPr="00A22BAC">
        <w:rPr>
          <w:lang w:val="sr-Latn-RS"/>
        </w:rPr>
        <w:tab/>
      </w:r>
      <w:r w:rsidR="00AD17B6" w:rsidRPr="00A22BAC">
        <w:rPr>
          <w:lang w:val="sr-Latn-RS"/>
        </w:rPr>
        <w:fldChar w:fldCharType="begin"/>
      </w:r>
      <w:r w:rsidR="00AD17B6" w:rsidRPr="00A22BAC">
        <w:rPr>
          <w:lang w:val="sr-Latn-RS"/>
        </w:rPr>
        <w:instrText xml:space="preserve"> PAGEREF _Toc161771491 \h </w:instrText>
      </w:r>
      <w:r w:rsidR="00AD17B6" w:rsidRPr="00A22BAC">
        <w:rPr>
          <w:lang w:val="sr-Latn-RS"/>
        </w:rPr>
      </w:r>
      <w:r w:rsidR="00AD17B6" w:rsidRPr="00A22BAC">
        <w:rPr>
          <w:lang w:val="sr-Latn-RS"/>
        </w:rPr>
        <w:fldChar w:fldCharType="separate"/>
      </w:r>
      <w:r w:rsidR="00AD17B6" w:rsidRPr="00A22BAC">
        <w:rPr>
          <w:lang w:val="sr-Latn-RS"/>
        </w:rPr>
        <w:t>5</w:t>
      </w:r>
      <w:r w:rsidR="00AD17B6" w:rsidRPr="00A22BAC">
        <w:rPr>
          <w:lang w:val="sr-Latn-RS"/>
        </w:rPr>
        <w:fldChar w:fldCharType="end"/>
      </w:r>
    </w:p>
    <w:p w14:paraId="70272C29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Opseg dokumenta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29D603BA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3.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Reference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1259C087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Pozicioniranje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183BB93C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Poslovne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463E037F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problema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5418EAAA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pozicije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5AEF5931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2B3D9A0C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potencijalnog tržišta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754B91C0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Profili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6F237952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3EF22152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Osnovne potrebe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69F51B3B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Alternative i konkurencija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7B229B78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79B34027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Perspektiva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6CB11838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Pregled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60FB0684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Pretpostavke i zavisnosti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1935DEA1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Cena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42AA96D0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Licenciranje i instalacija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2568789D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33E7EAB7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Prijavljivanje na sistem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6324337D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osnovnih podataka o laboratoriji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7ED82769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Kreiranje, arhiviranje i brisanje članova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456CE1A7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podataka o članovima laboratorije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7D199CE7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o podataka o objavljenim publikacijama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5AA556EF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7.6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Kreiranje projekta i dodela vođe projekta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1404E2F9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7.7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podataka o projektima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1A841D43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8.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Ograničenja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59634CA9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9.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kvaliteta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5180C782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10.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Prioritet funkcionalnosti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5472B771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Nefunkcionalni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4FF4557F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standardizacije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6B80D51B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Sistemski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487C6332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performansi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66F64EB4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12362B8E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Dokumentacija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4331AA19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Korisničko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63574DCF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lastRenderedPageBreak/>
        <w:t>12.2</w:t>
      </w:r>
      <w:r w:rsidRPr="00A22BAC">
        <w:rPr>
          <w:sz w:val="24"/>
          <w:szCs w:val="24"/>
          <w:lang w:val="sr-Latn-RS"/>
        </w:rPr>
        <w:tab/>
      </w:r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14:paraId="2750D80A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Uputstvo za instalaciju i konfigurisanje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14:paraId="637CC94E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Pakovanje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_Toc161771530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14:paraId="2FA529B8" w14:textId="793A9B9B" w:rsidR="004723AE" w:rsidRPr="00A22BAC" w:rsidRDefault="00206E1F" w:rsidP="006B4D75">
      <w:pPr>
        <w:pStyle w:val="BodyText"/>
        <w:rPr>
          <w:lang w:val="sr-Latn-RS"/>
        </w:rPr>
      </w:pPr>
      <w:r w:rsidRPr="00A22BAC">
        <w:rPr>
          <w:b/>
          <w:lang w:val="sr-Latn-RS"/>
        </w:rPr>
        <w:fldChar w:fldCharType="end"/>
      </w:r>
      <w:r w:rsidRPr="00A22BAC">
        <w:rPr>
          <w:lang w:val="sr-Latn-RS"/>
        </w:rPr>
        <w:br w:type="page"/>
      </w:r>
    </w:p>
    <w:p w14:paraId="6E3E39DA" w14:textId="77777777" w:rsidR="00206E1F" w:rsidRPr="00A22BAC" w:rsidRDefault="003372D3" w:rsidP="003372D3">
      <w:pPr>
        <w:pStyle w:val="Title"/>
        <w:tabs>
          <w:tab w:val="left" w:pos="540"/>
        </w:tabs>
        <w:rPr>
          <w:lang w:val="sr-Latn-RS"/>
        </w:rPr>
      </w:pPr>
      <w:r w:rsidRPr="00A22BAC">
        <w:rPr>
          <w:lang w:val="sr-Latn-RS"/>
        </w:rPr>
        <w:lastRenderedPageBreak/>
        <w:t>Vizija sistema</w:t>
      </w:r>
    </w:p>
    <w:p w14:paraId="6DA6E03A" w14:textId="77777777" w:rsidR="004723AE" w:rsidRPr="00A22BAC" w:rsidRDefault="004723AE" w:rsidP="006B4D75">
      <w:pPr>
        <w:pStyle w:val="BodyText"/>
        <w:ind w:left="0"/>
        <w:rPr>
          <w:lang w:val="sr-Latn-RS"/>
        </w:rPr>
      </w:pPr>
      <w:bookmarkStart w:id="0" w:name="_Toc161771491"/>
    </w:p>
    <w:p w14:paraId="35F4FBC5" w14:textId="77777777" w:rsidR="00206E1F" w:rsidRPr="006F740E" w:rsidRDefault="003372D3">
      <w:pPr>
        <w:pStyle w:val="Heading1"/>
        <w:rPr>
          <w:lang w:val="sr-Latn-RS"/>
        </w:rPr>
      </w:pPr>
      <w:r w:rsidRPr="006F740E">
        <w:rPr>
          <w:lang w:val="sr-Latn-RS"/>
        </w:rPr>
        <w:t>Cilj</w:t>
      </w:r>
      <w:r w:rsidR="00CA58C5" w:rsidRPr="006F740E">
        <w:rPr>
          <w:lang w:val="sr-Latn-RS"/>
        </w:rPr>
        <w:t xml:space="preserve"> dokumenta</w:t>
      </w:r>
      <w:bookmarkEnd w:id="0"/>
    </w:p>
    <w:p w14:paraId="126B8139" w14:textId="237590C5" w:rsidR="00206E1F" w:rsidRPr="006F740E" w:rsidRDefault="00B849B5" w:rsidP="00B849B5">
      <w:pPr>
        <w:pStyle w:val="BodyText"/>
        <w:rPr>
          <w:lang w:val="sr-Latn-RS"/>
        </w:rPr>
      </w:pPr>
      <w:r w:rsidRPr="006F740E">
        <w:rPr>
          <w:lang w:val="sr-Latn-RS"/>
        </w:rPr>
        <w:t xml:space="preserve">Cilj ovog dokumenta je definisanje zahteva visokog nivoa </w:t>
      </w:r>
      <w:r w:rsidR="00597D35" w:rsidRPr="006F740E">
        <w:rPr>
          <w:lang w:val="sr-Latn-RS"/>
        </w:rPr>
        <w:t>za reali</w:t>
      </w:r>
      <w:r w:rsidR="00E469BC" w:rsidRPr="006F740E">
        <w:rPr>
          <w:lang w:val="sr-Latn-RS"/>
        </w:rPr>
        <w:t xml:space="preserve">zaciju </w:t>
      </w:r>
      <w:r w:rsidR="00B23AB3" w:rsidRPr="006F740E">
        <w:rPr>
          <w:lang w:val="sr-Latn-RS"/>
        </w:rPr>
        <w:t>sajta eRestoran</w:t>
      </w:r>
      <w:r w:rsidRPr="006F740E">
        <w:rPr>
          <w:lang w:val="sr-Latn-RS"/>
        </w:rPr>
        <w:t xml:space="preserve"> </w:t>
      </w:r>
      <w:r w:rsidR="00E469BC" w:rsidRPr="006F740E">
        <w:rPr>
          <w:lang w:val="sr-Latn-RS"/>
        </w:rPr>
        <w:t xml:space="preserve">na osnovu </w:t>
      </w:r>
      <w:r w:rsidRPr="006F740E">
        <w:rPr>
          <w:lang w:val="sr-Latn-RS"/>
        </w:rPr>
        <w:t>potreba krajnjih korisnika.</w:t>
      </w:r>
      <w:r w:rsidR="00206E1F" w:rsidRPr="006F740E">
        <w:rPr>
          <w:lang w:val="sr-Latn-RS"/>
        </w:rPr>
        <w:t xml:space="preserve">  </w:t>
      </w:r>
    </w:p>
    <w:p w14:paraId="41491437" w14:textId="77777777" w:rsidR="00206E1F" w:rsidRPr="006F740E" w:rsidRDefault="003372D3" w:rsidP="008572C2">
      <w:pPr>
        <w:pStyle w:val="Heading1"/>
        <w:rPr>
          <w:lang w:val="sr-Latn-RS"/>
        </w:rPr>
      </w:pPr>
      <w:bookmarkStart w:id="1" w:name="_Toc161771492"/>
      <w:r w:rsidRPr="006F740E">
        <w:rPr>
          <w:lang w:val="sr-Latn-RS"/>
        </w:rPr>
        <w:t>Opseg</w:t>
      </w:r>
      <w:r w:rsidR="00CA58C5" w:rsidRPr="006F740E">
        <w:rPr>
          <w:lang w:val="sr-Latn-RS"/>
        </w:rPr>
        <w:t xml:space="preserve"> dokumenta</w:t>
      </w:r>
      <w:bookmarkEnd w:id="1"/>
    </w:p>
    <w:p w14:paraId="2B9957C6" w14:textId="4A30C2DA" w:rsidR="00E469BC" w:rsidRPr="006F740E" w:rsidRDefault="00B849B5" w:rsidP="00DE518F">
      <w:pPr>
        <w:pStyle w:val="BodyText"/>
        <w:rPr>
          <w:lang w:val="sr-Latn-RS"/>
        </w:rPr>
      </w:pPr>
      <w:r w:rsidRPr="006F740E">
        <w:rPr>
          <w:lang w:val="sr-Latn-RS"/>
        </w:rPr>
        <w:t xml:space="preserve">Dokument se odnosi na </w:t>
      </w:r>
      <w:r w:rsidR="00B23AB3" w:rsidRPr="006F740E">
        <w:rPr>
          <w:lang w:val="sr-Latn-RS"/>
        </w:rPr>
        <w:t>sajt eRestoran</w:t>
      </w:r>
      <w:r w:rsidRPr="006F740E">
        <w:rPr>
          <w:lang w:val="sr-Latn-RS"/>
        </w:rPr>
        <w:t xml:space="preserve"> koji će biti razvijen od strane</w:t>
      </w:r>
      <w:r w:rsidR="00B23AB3" w:rsidRPr="006F740E">
        <w:rPr>
          <w:lang w:val="sr-Latn-RS"/>
        </w:rPr>
        <w:t xml:space="preserve"> Trinity Force tima</w:t>
      </w:r>
      <w:r w:rsidRPr="006F740E">
        <w:rPr>
          <w:lang w:val="sr-Latn-RS"/>
        </w:rPr>
        <w:t xml:space="preserve">. </w:t>
      </w:r>
    </w:p>
    <w:p w14:paraId="34C91FF2" w14:textId="03C6D0C4" w:rsidR="00DE518F" w:rsidRPr="006F740E" w:rsidRDefault="00B23AB3" w:rsidP="00DE518F">
      <w:pPr>
        <w:pStyle w:val="BodyText"/>
        <w:rPr>
          <w:lang w:val="sr-Latn-RS"/>
        </w:rPr>
      </w:pPr>
      <w:r w:rsidRPr="006F740E">
        <w:rPr>
          <w:lang w:val="sr-Latn-RS"/>
        </w:rPr>
        <w:t>eRestoran</w:t>
      </w:r>
      <w:r w:rsidR="00E469BC" w:rsidRPr="006F740E">
        <w:rPr>
          <w:lang w:val="sr-Latn-RS"/>
        </w:rPr>
        <w:t xml:space="preserve"> će omogućiti </w:t>
      </w:r>
      <w:r w:rsidR="00B849B5" w:rsidRPr="006F740E">
        <w:rPr>
          <w:lang w:val="sr-Latn-RS"/>
        </w:rPr>
        <w:t>efikasno prezentovanje</w:t>
      </w:r>
      <w:r w:rsidRPr="006F740E">
        <w:rPr>
          <w:lang w:val="sr-Latn-RS"/>
        </w:rPr>
        <w:t>, pretra</w:t>
      </w:r>
      <w:r w:rsidR="008827A6">
        <w:rPr>
          <w:lang w:val="sr-Latn-RS"/>
        </w:rPr>
        <w:t>ž</w:t>
      </w:r>
      <w:r w:rsidRPr="006F740E">
        <w:rPr>
          <w:lang w:val="sr-Latn-RS"/>
        </w:rPr>
        <w:t>ivanje restorana</w:t>
      </w:r>
      <w:r w:rsidR="00E469BC" w:rsidRPr="006F740E">
        <w:rPr>
          <w:lang w:val="sr-Latn-RS"/>
        </w:rPr>
        <w:t xml:space="preserve"> </w:t>
      </w:r>
      <w:r w:rsidRPr="006F740E">
        <w:rPr>
          <w:lang w:val="sr-Latn-RS"/>
        </w:rPr>
        <w:t xml:space="preserve">i koriscenje usluga rezervacije stolova. </w:t>
      </w:r>
      <w:r w:rsidR="00E469BC" w:rsidRPr="006F740E">
        <w:rPr>
          <w:lang w:val="sr-Latn-RS"/>
        </w:rPr>
        <w:t xml:space="preserve">On treba da omogući </w:t>
      </w:r>
      <w:r w:rsidRPr="006F740E">
        <w:rPr>
          <w:lang w:val="sr-Latn-RS"/>
        </w:rPr>
        <w:t>korisnicima lak</w:t>
      </w:r>
      <w:r w:rsidR="008827A6">
        <w:rPr>
          <w:lang w:val="sr-Latn-RS"/>
        </w:rPr>
        <w:t>š</w:t>
      </w:r>
      <w:r w:rsidRPr="006F740E">
        <w:rPr>
          <w:lang w:val="sr-Latn-RS"/>
        </w:rPr>
        <w:t>e informisanje o restoranu ili lancima restorana, dodavanje novog i odr</w:t>
      </w:r>
      <w:r w:rsidR="008827A6">
        <w:rPr>
          <w:lang w:val="sr-Latn-RS"/>
        </w:rPr>
        <w:t>ž</w:t>
      </w:r>
      <w:r w:rsidRPr="006F740E">
        <w:rPr>
          <w:lang w:val="sr-Latn-RS"/>
        </w:rPr>
        <w:t>avanje postoje</w:t>
      </w:r>
      <w:r w:rsidR="008827A6">
        <w:rPr>
          <w:lang w:val="sr-Latn-RS"/>
        </w:rPr>
        <w:t>ć</w:t>
      </w:r>
      <w:r w:rsidRPr="006F740E">
        <w:rPr>
          <w:lang w:val="sr-Latn-RS"/>
        </w:rPr>
        <w:t>eg sadr</w:t>
      </w:r>
      <w:r w:rsidR="008827A6">
        <w:rPr>
          <w:lang w:val="sr-Latn-RS"/>
        </w:rPr>
        <w:t>ž</w:t>
      </w:r>
      <w:r w:rsidRPr="006F740E">
        <w:rPr>
          <w:lang w:val="sr-Latn-RS"/>
        </w:rPr>
        <w:t>aja kao i kori</w:t>
      </w:r>
      <w:r w:rsidR="008827A6">
        <w:rPr>
          <w:lang w:val="sr-Latn-RS"/>
        </w:rPr>
        <w:t>šć</w:t>
      </w:r>
      <w:r w:rsidRPr="006F740E">
        <w:rPr>
          <w:lang w:val="sr-Latn-RS"/>
        </w:rPr>
        <w:t>enje usluga rezervacije stolova.</w:t>
      </w:r>
    </w:p>
    <w:p w14:paraId="22DB58AA" w14:textId="77777777" w:rsidR="00206E1F" w:rsidRPr="006F740E" w:rsidRDefault="003372D3">
      <w:pPr>
        <w:pStyle w:val="Heading1"/>
        <w:rPr>
          <w:lang w:val="sr-Latn-RS"/>
        </w:rPr>
      </w:pPr>
      <w:bookmarkStart w:id="2" w:name="_Toc161771493"/>
      <w:r w:rsidRPr="006F740E">
        <w:rPr>
          <w:lang w:val="sr-Latn-RS"/>
        </w:rPr>
        <w:t>Reference</w:t>
      </w:r>
      <w:bookmarkEnd w:id="2"/>
    </w:p>
    <w:p w14:paraId="53E52BC0" w14:textId="77777777" w:rsidR="00206E1F" w:rsidRPr="006F740E" w:rsidRDefault="003372D3">
      <w:pPr>
        <w:pStyle w:val="BodyText"/>
        <w:rPr>
          <w:lang w:val="sr-Latn-RS"/>
        </w:rPr>
      </w:pPr>
      <w:r w:rsidRPr="006F740E">
        <w:rPr>
          <w:lang w:val="sr-Latn-RS"/>
        </w:rPr>
        <w:t>Spisak korišćene literature</w:t>
      </w:r>
      <w:r w:rsidR="00206E1F" w:rsidRPr="006F740E">
        <w:rPr>
          <w:lang w:val="sr-Latn-RS"/>
        </w:rPr>
        <w:t>:</w:t>
      </w:r>
    </w:p>
    <w:p w14:paraId="19CC5538" w14:textId="0067EABF" w:rsidR="00DE518F" w:rsidRPr="006F740E" w:rsidRDefault="00DD1608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6F740E">
        <w:rPr>
          <w:lang w:val="sr-Latn-RS"/>
        </w:rPr>
        <w:t>eRestoran</w:t>
      </w:r>
      <w:r w:rsidR="00DE518F" w:rsidRPr="006F740E">
        <w:rPr>
          <w:lang w:val="sr-Latn-RS"/>
        </w:rPr>
        <w:t xml:space="preserve"> – Predlog projekta, </w:t>
      </w:r>
      <w:r w:rsidRPr="006F740E">
        <w:rPr>
          <w:lang w:val="sr-Latn-RS"/>
        </w:rPr>
        <w:t>Trinity Force</w:t>
      </w:r>
      <w:r w:rsidR="00DE518F" w:rsidRPr="006F740E">
        <w:rPr>
          <w:lang w:val="sr-Latn-RS"/>
        </w:rPr>
        <w:t>-</w:t>
      </w:r>
      <w:r w:rsidRPr="006F740E">
        <w:rPr>
          <w:lang w:val="sr-Latn-RS"/>
        </w:rPr>
        <w:t>eRestoran</w:t>
      </w:r>
      <w:r w:rsidR="00DE518F" w:rsidRPr="006F740E">
        <w:rPr>
          <w:lang w:val="sr-Latn-RS"/>
        </w:rPr>
        <w:t>-01, V1.0, 20</w:t>
      </w:r>
      <w:r w:rsidRPr="006F740E">
        <w:rPr>
          <w:lang w:val="sr-Latn-RS"/>
        </w:rPr>
        <w:t>23</w:t>
      </w:r>
      <w:r w:rsidR="00DE518F" w:rsidRPr="006F740E">
        <w:rPr>
          <w:lang w:val="sr-Latn-RS"/>
        </w:rPr>
        <w:t xml:space="preserve">, </w:t>
      </w:r>
      <w:r w:rsidRPr="006F740E">
        <w:rPr>
          <w:lang w:val="sr-Latn-RS"/>
        </w:rPr>
        <w:t>Trinity Force</w:t>
      </w:r>
      <w:r w:rsidR="00DE518F" w:rsidRPr="006F740E">
        <w:rPr>
          <w:lang w:val="sr-Latn-RS"/>
        </w:rPr>
        <w:t>.</w:t>
      </w:r>
    </w:p>
    <w:p w14:paraId="4EEE1178" w14:textId="77777777" w:rsidR="00206E1F" w:rsidRPr="006F740E" w:rsidRDefault="003372D3" w:rsidP="003372D3">
      <w:pPr>
        <w:pStyle w:val="Heading1"/>
        <w:rPr>
          <w:lang w:val="sr-Latn-RS"/>
        </w:rPr>
      </w:pPr>
      <w:bookmarkStart w:id="3" w:name="_Toc161771494"/>
      <w:r w:rsidRPr="006F740E">
        <w:rPr>
          <w:lang w:val="sr-Latn-RS"/>
        </w:rPr>
        <w:t>Pozicioniranje proizvoda</w:t>
      </w:r>
      <w:bookmarkEnd w:id="3"/>
    </w:p>
    <w:p w14:paraId="1E21176A" w14:textId="77777777" w:rsidR="00206E1F" w:rsidRPr="006F740E" w:rsidRDefault="003372D3" w:rsidP="003372D3">
      <w:pPr>
        <w:pStyle w:val="Heading2"/>
        <w:rPr>
          <w:lang w:val="sr-Latn-RS"/>
        </w:rPr>
      </w:pPr>
      <w:bookmarkStart w:id="4" w:name="_Toc161771495"/>
      <w:r w:rsidRPr="006F740E">
        <w:rPr>
          <w:lang w:val="sr-Latn-RS"/>
        </w:rPr>
        <w:t>Poslovne mogućnosti</w:t>
      </w:r>
      <w:bookmarkEnd w:id="4"/>
    </w:p>
    <w:p w14:paraId="2AC0A8E3" w14:textId="2900C526" w:rsidR="00C449D7" w:rsidRPr="006F740E" w:rsidRDefault="00C449D7" w:rsidP="00C449D7">
      <w:pPr>
        <w:pStyle w:val="BodyText"/>
        <w:rPr>
          <w:lang w:val="sr-Latn-RS"/>
        </w:rPr>
      </w:pPr>
      <w:r w:rsidRPr="006F740E">
        <w:rPr>
          <w:lang w:val="sr-Latn-RS"/>
        </w:rPr>
        <w:t>Projekat treba da zameni postoje</w:t>
      </w:r>
      <w:r w:rsidR="008827A6">
        <w:rPr>
          <w:lang w:val="sr-Latn-RS"/>
        </w:rPr>
        <w:t>ć</w:t>
      </w:r>
      <w:r w:rsidRPr="006F740E">
        <w:rPr>
          <w:lang w:val="sr-Latn-RS"/>
        </w:rPr>
        <w:t>i na</w:t>
      </w:r>
      <w:r w:rsidR="008827A6">
        <w:rPr>
          <w:lang w:val="sr-Latn-RS"/>
        </w:rPr>
        <w:t>č</w:t>
      </w:r>
      <w:r w:rsidRPr="006F740E">
        <w:rPr>
          <w:lang w:val="sr-Latn-RS"/>
        </w:rPr>
        <w:t xml:space="preserve">in rezervacije i informisanja o restoranu/restoranima </w:t>
      </w:r>
      <w:bookmarkStart w:id="5" w:name="_Toc161771496"/>
      <w:r w:rsidRPr="006F740E">
        <w:rPr>
          <w:lang w:val="sr-Latn-RS"/>
        </w:rPr>
        <w:t xml:space="preserve">sa savremenim sajtom koji </w:t>
      </w:r>
      <w:r w:rsidR="00A41C04">
        <w:rPr>
          <w:lang w:val="sr-Latn-RS"/>
        </w:rPr>
        <w:t>ć</w:t>
      </w:r>
      <w:r w:rsidRPr="006F740E">
        <w:rPr>
          <w:lang w:val="sr-Latn-RS"/>
        </w:rPr>
        <w:t>e zahtevati manje vremena i resursa za obavljanje tih aktivnosti.</w:t>
      </w:r>
    </w:p>
    <w:p w14:paraId="101B615D" w14:textId="76E679F6" w:rsidR="00C449D7" w:rsidRPr="006F740E" w:rsidRDefault="00C449D7" w:rsidP="00C449D7">
      <w:pPr>
        <w:pStyle w:val="BodyText"/>
        <w:rPr>
          <w:lang w:val="sr-Latn-RS"/>
        </w:rPr>
      </w:pPr>
      <w:r w:rsidRPr="006F740E">
        <w:rPr>
          <w:lang w:val="sr-Latn-RS"/>
        </w:rPr>
        <w:t>Trenutni na</w:t>
      </w:r>
      <w:r w:rsidR="00A41C04">
        <w:rPr>
          <w:lang w:val="sr-Latn-RS"/>
        </w:rPr>
        <w:t>č</w:t>
      </w:r>
      <w:r w:rsidRPr="006F740E">
        <w:rPr>
          <w:lang w:val="sr-Latn-RS"/>
        </w:rPr>
        <w:t>in realizacije zahteva vi</w:t>
      </w:r>
      <w:r w:rsidR="00A41C04">
        <w:rPr>
          <w:lang w:val="sr-Latn-RS"/>
        </w:rPr>
        <w:t>š</w:t>
      </w:r>
      <w:r w:rsidRPr="006F740E">
        <w:rPr>
          <w:lang w:val="sr-Latn-RS"/>
        </w:rPr>
        <w:t>e vremena za odlazak, informisanje, rezervaciju, kontakt sa ljudima itd. Sadržaj internet stranice mo</w:t>
      </w:r>
      <w:r w:rsidR="00A41C04">
        <w:rPr>
          <w:lang w:val="sr-Latn-RS"/>
        </w:rPr>
        <w:t>ž</w:t>
      </w:r>
      <w:r w:rsidRPr="006F740E">
        <w:rPr>
          <w:lang w:val="sr-Latn-RS"/>
        </w:rPr>
        <w:t xml:space="preserve">e promeniti samo administrator restorana koji ima pristup dodatnim funkcionalnostima za izmenu informacija, menija, rezervacija, rasporedu stolova u sali. Sajt eRestoran </w:t>
      </w:r>
      <w:r w:rsidR="00A41C04">
        <w:rPr>
          <w:lang w:val="sr-Latn-RS"/>
        </w:rPr>
        <w:t>ć</w:t>
      </w:r>
      <w:r w:rsidRPr="006F740E">
        <w:rPr>
          <w:lang w:val="sr-Latn-RS"/>
        </w:rPr>
        <w:t>e omogu</w:t>
      </w:r>
      <w:r w:rsidR="00A41C04">
        <w:rPr>
          <w:lang w:val="sr-Latn-RS"/>
        </w:rPr>
        <w:t>ć</w:t>
      </w:r>
      <w:r w:rsidRPr="006F740E">
        <w:rPr>
          <w:lang w:val="sr-Latn-RS"/>
        </w:rPr>
        <w:t>iti jedinstveni prikaz i pretra</w:t>
      </w:r>
      <w:r w:rsidR="00A41C04">
        <w:rPr>
          <w:lang w:val="sr-Latn-RS"/>
        </w:rPr>
        <w:t>ž</w:t>
      </w:r>
      <w:r w:rsidRPr="006F740E">
        <w:rPr>
          <w:lang w:val="sr-Latn-RS"/>
        </w:rPr>
        <w:t>ivanje informacija o restoranima, jelima, rezervacijama svim korisnicima sajta.</w:t>
      </w:r>
      <w:r w:rsidR="00762E08" w:rsidRPr="006F740E">
        <w:rPr>
          <w:lang w:val="sr-Latn-RS"/>
        </w:rPr>
        <w:t xml:space="preserve"> Ovakvim funkcionalnostima restoran </w:t>
      </w:r>
      <w:r w:rsidR="00A41C04">
        <w:rPr>
          <w:lang w:val="sr-Latn-RS"/>
        </w:rPr>
        <w:t>ć</w:t>
      </w:r>
      <w:r w:rsidR="00762E08" w:rsidRPr="006F740E">
        <w:rPr>
          <w:lang w:val="sr-Latn-RS"/>
        </w:rPr>
        <w:t>e pove</w:t>
      </w:r>
      <w:r w:rsidR="00A41C04">
        <w:rPr>
          <w:lang w:val="sr-Latn-RS"/>
        </w:rPr>
        <w:t>ć</w:t>
      </w:r>
      <w:r w:rsidR="00762E08" w:rsidRPr="006F740E">
        <w:rPr>
          <w:lang w:val="sr-Latn-RS"/>
        </w:rPr>
        <w:t>ati svoju efikasnost, popularnost i pribli</w:t>
      </w:r>
      <w:r w:rsidR="00A41C04">
        <w:rPr>
          <w:lang w:val="sr-Latn-RS"/>
        </w:rPr>
        <w:t>ž</w:t>
      </w:r>
      <w:r w:rsidR="00762E08" w:rsidRPr="006F740E">
        <w:rPr>
          <w:lang w:val="sr-Latn-RS"/>
        </w:rPr>
        <w:t>iti se novim mu</w:t>
      </w:r>
      <w:r w:rsidR="00A41C04">
        <w:rPr>
          <w:lang w:val="sr-Latn-RS"/>
        </w:rPr>
        <w:t>š</w:t>
      </w:r>
      <w:r w:rsidR="00762E08" w:rsidRPr="006F740E">
        <w:rPr>
          <w:lang w:val="sr-Latn-RS"/>
        </w:rPr>
        <w:t>terijama. Mu</w:t>
      </w:r>
      <w:r w:rsidR="00A41C04">
        <w:rPr>
          <w:lang w:val="sr-Latn-RS"/>
        </w:rPr>
        <w:t>š</w:t>
      </w:r>
      <w:r w:rsidR="00762E08" w:rsidRPr="006F740E">
        <w:rPr>
          <w:lang w:val="sr-Latn-RS"/>
        </w:rPr>
        <w:t xml:space="preserve">terije </w:t>
      </w:r>
      <w:r w:rsidR="00A41C04">
        <w:rPr>
          <w:lang w:val="sr-Latn-RS"/>
        </w:rPr>
        <w:t>ć</w:t>
      </w:r>
      <w:r w:rsidR="00762E08" w:rsidRPr="006F740E">
        <w:rPr>
          <w:lang w:val="sr-Latn-RS"/>
        </w:rPr>
        <w:t>e imati bolje i lep</w:t>
      </w:r>
      <w:r w:rsidR="00A41C04">
        <w:rPr>
          <w:lang w:val="sr-Latn-RS"/>
        </w:rPr>
        <w:t>š</w:t>
      </w:r>
      <w:r w:rsidR="00762E08" w:rsidRPr="006F740E">
        <w:rPr>
          <w:lang w:val="sr-Latn-RS"/>
        </w:rPr>
        <w:t>e iskustvo sa uslugama restorana.</w:t>
      </w:r>
    </w:p>
    <w:p w14:paraId="25B68F83" w14:textId="67AC6150" w:rsidR="00762E08" w:rsidRPr="006F740E" w:rsidRDefault="00762E08" w:rsidP="00C449D7">
      <w:pPr>
        <w:pStyle w:val="BodyText"/>
        <w:rPr>
          <w:lang w:val="sr-Latn-RS"/>
        </w:rPr>
      </w:pPr>
    </w:p>
    <w:p w14:paraId="5B1E3A43" w14:textId="31AE1460" w:rsidR="00762E08" w:rsidRPr="006F740E" w:rsidRDefault="00762E08" w:rsidP="00C449D7">
      <w:pPr>
        <w:pStyle w:val="BodyText"/>
        <w:rPr>
          <w:lang w:val="sr-Latn-RS"/>
        </w:rPr>
      </w:pPr>
    </w:p>
    <w:p w14:paraId="7E508043" w14:textId="71557EED" w:rsidR="00762E08" w:rsidRDefault="00762E08" w:rsidP="00C449D7">
      <w:pPr>
        <w:pStyle w:val="BodyText"/>
        <w:rPr>
          <w:lang w:val="sr-Latn-RS"/>
        </w:rPr>
      </w:pPr>
    </w:p>
    <w:p w14:paraId="77F33C36" w14:textId="4959D608" w:rsidR="00762E08" w:rsidRDefault="00762E08" w:rsidP="00C449D7">
      <w:pPr>
        <w:pStyle w:val="BodyText"/>
        <w:rPr>
          <w:lang w:val="sr-Latn-RS"/>
        </w:rPr>
      </w:pPr>
    </w:p>
    <w:p w14:paraId="1674D8D6" w14:textId="1BAF3ABF" w:rsidR="00762E08" w:rsidRDefault="00762E08" w:rsidP="00C449D7">
      <w:pPr>
        <w:pStyle w:val="BodyText"/>
        <w:rPr>
          <w:lang w:val="sr-Latn-RS"/>
        </w:rPr>
      </w:pPr>
    </w:p>
    <w:p w14:paraId="2C6D8349" w14:textId="7ED7E912" w:rsidR="00762E08" w:rsidRDefault="00762E08" w:rsidP="006B4D75">
      <w:pPr>
        <w:pStyle w:val="BodyText"/>
        <w:ind w:left="0"/>
        <w:rPr>
          <w:lang w:val="sr-Latn-RS"/>
        </w:rPr>
      </w:pPr>
    </w:p>
    <w:p w14:paraId="3C154F0D" w14:textId="587074AE" w:rsidR="006B4D75" w:rsidRDefault="006B4D75" w:rsidP="006B4D75">
      <w:pPr>
        <w:pStyle w:val="BodyText"/>
        <w:ind w:left="0"/>
        <w:rPr>
          <w:lang w:val="sr-Latn-RS"/>
        </w:rPr>
      </w:pPr>
    </w:p>
    <w:p w14:paraId="6D391C49" w14:textId="42FF1DFF" w:rsidR="006B4D75" w:rsidRDefault="006B4D75" w:rsidP="006B4D75">
      <w:pPr>
        <w:pStyle w:val="BodyText"/>
        <w:ind w:left="0"/>
        <w:rPr>
          <w:lang w:val="sr-Latn-RS"/>
        </w:rPr>
      </w:pPr>
    </w:p>
    <w:p w14:paraId="502E94AE" w14:textId="260AB745" w:rsidR="006B4D75" w:rsidRDefault="006B4D75" w:rsidP="006B4D75">
      <w:pPr>
        <w:pStyle w:val="BodyText"/>
        <w:ind w:left="0"/>
        <w:rPr>
          <w:lang w:val="sr-Latn-RS"/>
        </w:rPr>
      </w:pPr>
    </w:p>
    <w:p w14:paraId="0425A6AA" w14:textId="33777E02" w:rsidR="006B4D75" w:rsidRDefault="006B4D75" w:rsidP="006B4D75">
      <w:pPr>
        <w:pStyle w:val="BodyText"/>
        <w:ind w:left="0"/>
        <w:rPr>
          <w:lang w:val="sr-Latn-RS"/>
        </w:rPr>
      </w:pPr>
    </w:p>
    <w:p w14:paraId="0A29D9B0" w14:textId="0290E8F1" w:rsidR="006B4D75" w:rsidRDefault="006B4D75" w:rsidP="006B4D75">
      <w:pPr>
        <w:pStyle w:val="BodyText"/>
        <w:ind w:left="0"/>
        <w:rPr>
          <w:lang w:val="sr-Latn-RS"/>
        </w:rPr>
      </w:pPr>
    </w:p>
    <w:p w14:paraId="0C451B47" w14:textId="52342F56" w:rsidR="006B4D75" w:rsidRDefault="006B4D75" w:rsidP="006B4D75">
      <w:pPr>
        <w:pStyle w:val="BodyText"/>
        <w:ind w:left="0"/>
        <w:rPr>
          <w:lang w:val="sr-Latn-RS"/>
        </w:rPr>
      </w:pPr>
    </w:p>
    <w:p w14:paraId="3708DE16" w14:textId="6A3CB31A" w:rsidR="006B4D75" w:rsidRDefault="006B4D75" w:rsidP="006B4D75">
      <w:pPr>
        <w:pStyle w:val="BodyText"/>
        <w:ind w:left="0"/>
        <w:rPr>
          <w:lang w:val="sr-Latn-RS"/>
        </w:rPr>
      </w:pPr>
    </w:p>
    <w:p w14:paraId="35AFE6BB" w14:textId="77777777" w:rsidR="006B4D75" w:rsidRDefault="006B4D75" w:rsidP="006B4D75">
      <w:pPr>
        <w:pStyle w:val="BodyText"/>
        <w:ind w:left="0"/>
        <w:rPr>
          <w:lang w:val="sr-Latn-RS"/>
        </w:rPr>
      </w:pPr>
    </w:p>
    <w:p w14:paraId="70BED700" w14:textId="77777777" w:rsidR="00762E08" w:rsidRDefault="00762E08" w:rsidP="00C449D7">
      <w:pPr>
        <w:pStyle w:val="BodyText"/>
        <w:rPr>
          <w:lang w:val="sr-Latn-RS"/>
        </w:rPr>
      </w:pPr>
    </w:p>
    <w:p w14:paraId="2E906396" w14:textId="2E310CB1" w:rsidR="00206E1F" w:rsidRPr="00A22BAC" w:rsidRDefault="00B849B5" w:rsidP="00C449D7">
      <w:pPr>
        <w:pStyle w:val="BodyText"/>
        <w:rPr>
          <w:lang w:val="sr-Latn-RS"/>
        </w:rPr>
      </w:pPr>
      <w:r w:rsidRPr="00A22BAC">
        <w:rPr>
          <w:lang w:val="sr-Latn-RS"/>
        </w:rPr>
        <w:lastRenderedPageBreak/>
        <w:t>Postavka</w:t>
      </w:r>
      <w:r w:rsidR="00D44844" w:rsidRPr="00A22BAC">
        <w:rPr>
          <w:lang w:val="sr-Latn-RS"/>
        </w:rPr>
        <w:t xml:space="preserve"> problema</w:t>
      </w:r>
      <w:bookmarkEnd w:id="5"/>
      <w:r w:rsidR="00206E1F" w:rsidRPr="00A22BAC">
        <w:rPr>
          <w:lang w:val="sr-Latn-RS"/>
        </w:rPr>
        <w:t xml:space="preserve"> </w:t>
      </w:r>
    </w:p>
    <w:p w14:paraId="74493154" w14:textId="77777777" w:rsidR="00206E1F" w:rsidRPr="00A22BAC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="00206E1F" w:rsidRPr="00A22BAC" w14:paraId="791745C5" w14:textId="77777777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6F65A6D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F7EBA1" w14:textId="1B0920FB" w:rsidR="00206E1F" w:rsidRPr="00A22BAC" w:rsidRDefault="006B4D75" w:rsidP="00797B3F">
            <w:pPr>
              <w:pStyle w:val="BodyText"/>
              <w:ind w:left="0"/>
              <w:rPr>
                <w:lang w:val="sr-Latn-RS"/>
              </w:rPr>
            </w:pPr>
            <w:r w:rsidRPr="00D0737D">
              <w:rPr>
                <w:lang w:val="sr-Latn-RS"/>
              </w:rPr>
              <w:t>Mali broj sajtova koji pružaju mogućnost rezervisanja stolova online u restoranima</w:t>
            </w:r>
          </w:p>
        </w:tc>
      </w:tr>
      <w:tr w:rsidR="00206E1F" w:rsidRPr="00A22BAC" w14:paraId="24DCB531" w14:textId="77777777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DC7EF2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EBE71" w14:textId="05502715" w:rsidR="00206E1F" w:rsidRPr="00A22BAC" w:rsidRDefault="006B4D75" w:rsidP="00CF5315">
            <w:pPr>
              <w:pStyle w:val="BodyText"/>
              <w:ind w:left="0"/>
              <w:rPr>
                <w:lang w:val="sr-Latn-RS"/>
              </w:rPr>
            </w:pPr>
            <w:r w:rsidRPr="00D0737D">
              <w:rPr>
                <w:lang w:val="sr-Latn-RS"/>
              </w:rPr>
              <w:t>Posetioce restorana, vlasnika restorana, radnike restorana</w:t>
            </w:r>
          </w:p>
        </w:tc>
      </w:tr>
      <w:tr w:rsidR="00206E1F" w:rsidRPr="00A22BAC" w14:paraId="5E3E68CD" w14:textId="77777777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21FDEDC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B58865" w14:textId="2CD27B39" w:rsidR="00206E1F" w:rsidRPr="00A22BAC" w:rsidRDefault="006B4D75" w:rsidP="0080077F">
            <w:pPr>
              <w:pStyle w:val="BodyText"/>
              <w:ind w:left="0"/>
              <w:rPr>
                <w:lang w:val="sr-Latn-RS"/>
              </w:rPr>
            </w:pPr>
            <w:r w:rsidRPr="00D0737D">
              <w:rPr>
                <w:lang w:val="sr-Latn-RS"/>
              </w:rPr>
              <w:t>Nepotrebno trošenje vremena i resursa na informisanje i rezervaciju</w:t>
            </w:r>
          </w:p>
        </w:tc>
      </w:tr>
      <w:tr w:rsidR="00206E1F" w:rsidRPr="00A22BAC" w14:paraId="64054DD0" w14:textId="77777777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B475FB6" w14:textId="77777777" w:rsidR="00206E1F" w:rsidRPr="00A22BAC" w:rsidRDefault="000817C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2F776D" w14:textId="7FD5898E" w:rsidR="00206E1F" w:rsidRPr="00A22BAC" w:rsidRDefault="00917C3D" w:rsidP="00CF5315">
            <w:pPr>
              <w:pStyle w:val="BodyText"/>
              <w:ind w:left="0"/>
              <w:rPr>
                <w:lang w:val="sr-Latn-RS"/>
              </w:rPr>
            </w:pPr>
            <w:r w:rsidRPr="00D0737D">
              <w:rPr>
                <w:lang w:val="sr-Latn-RS"/>
              </w:rPr>
              <w:t>Obezbediti lakše i brže nalaženje informacija o restoranu i rezervaciju stola</w:t>
            </w:r>
          </w:p>
        </w:tc>
      </w:tr>
    </w:tbl>
    <w:p w14:paraId="3A870DC3" w14:textId="77777777" w:rsidR="00206E1F" w:rsidRPr="00A22BAC" w:rsidRDefault="00206E1F">
      <w:pPr>
        <w:rPr>
          <w:lang w:val="sr-Latn-RS"/>
        </w:rPr>
      </w:pPr>
    </w:p>
    <w:p w14:paraId="6A27CC93" w14:textId="77777777" w:rsidR="00206E1F" w:rsidRPr="00A22BAC" w:rsidRDefault="00B849B5" w:rsidP="00B849B5">
      <w:pPr>
        <w:pStyle w:val="Heading2"/>
        <w:rPr>
          <w:lang w:val="sr-Latn-RS"/>
        </w:rPr>
      </w:pPr>
      <w:bookmarkStart w:id="6" w:name="_Toc161771497"/>
      <w:r w:rsidRPr="00A22BAC">
        <w:rPr>
          <w:lang w:val="sr-Latn-RS"/>
        </w:rPr>
        <w:t xml:space="preserve">Postavka pozicije </w:t>
      </w:r>
      <w:r w:rsidR="00D44844" w:rsidRPr="00A22BAC">
        <w:rPr>
          <w:lang w:val="sr-Latn-RS"/>
        </w:rPr>
        <w:t>proizvoda</w:t>
      </w:r>
      <w:bookmarkEnd w:id="6"/>
    </w:p>
    <w:p w14:paraId="13E02255" w14:textId="77777777" w:rsidR="00206E1F" w:rsidRPr="00A22BAC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="00206E1F" w:rsidRPr="00A22BAC" w14:paraId="3A0EB22E" w14:textId="77777777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91E52F" w14:textId="77777777" w:rsidR="00206E1F" w:rsidRPr="00A22BAC" w:rsidRDefault="00143087" w:rsidP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011E86F" w14:textId="12BC3B2F" w:rsidR="00206E1F" w:rsidRPr="00A22BAC" w:rsidRDefault="00917C3D" w:rsidP="006926F3">
            <w:pPr>
              <w:pStyle w:val="BodyText"/>
              <w:ind w:left="0"/>
              <w:rPr>
                <w:lang w:val="sr-Latn-RS"/>
              </w:rPr>
            </w:pPr>
            <w:r w:rsidRPr="00D0737D">
              <w:rPr>
                <w:lang w:val="sr-Latn-RS"/>
              </w:rPr>
              <w:t>Vlasniku restorana ili lanca restorana</w:t>
            </w:r>
          </w:p>
        </w:tc>
      </w:tr>
      <w:tr w:rsidR="00206E1F" w:rsidRPr="00A22BAC" w14:paraId="10CAAFC2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0D66FF7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924E18" w14:textId="3477FA31" w:rsidR="00206E1F" w:rsidRPr="00A22BAC" w:rsidRDefault="00917C3D" w:rsidP="00D76FDF">
            <w:pPr>
              <w:pStyle w:val="BodyText"/>
              <w:ind w:left="0"/>
              <w:rPr>
                <w:lang w:val="sr-Latn-RS"/>
              </w:rPr>
            </w:pPr>
            <w:r w:rsidRPr="00D0737D">
              <w:rPr>
                <w:lang w:val="sr-Latn-RS"/>
              </w:rPr>
              <w:t>će povećati zainteresovanost posetilaca za korišćenje usluga restorana i lakšu informisanost o restoranu</w:t>
            </w:r>
          </w:p>
        </w:tc>
      </w:tr>
      <w:tr w:rsidR="00206E1F" w:rsidRPr="00A22BAC" w14:paraId="55042B47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C5726D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C3AE58" w14:textId="436721DC" w:rsidR="00206E1F" w:rsidRPr="00A22BAC" w:rsidRDefault="00917C3D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w</w:t>
            </w:r>
            <w:r w:rsidR="00143087" w:rsidRPr="00A22BAC">
              <w:rPr>
                <w:lang w:val="sr-Latn-RS"/>
              </w:rPr>
              <w:t>eb aplikacija</w:t>
            </w:r>
          </w:p>
        </w:tc>
      </w:tr>
      <w:tr w:rsidR="00206E1F" w:rsidRPr="00A22BAC" w14:paraId="150B5B17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FD1D4F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5A235C" w14:textId="4ADEF5E3" w:rsidR="00206E1F" w:rsidRPr="00A22BAC" w:rsidRDefault="00917C3D" w:rsidP="00394FA1">
            <w:pPr>
              <w:pStyle w:val="BodyText"/>
              <w:ind w:left="0"/>
              <w:rPr>
                <w:lang w:val="sr-Latn-RS"/>
              </w:rPr>
            </w:pPr>
            <w:r w:rsidRPr="00D0737D">
              <w:rPr>
                <w:lang w:val="sr-Latn-RS"/>
              </w:rPr>
              <w:t>će omogu</w:t>
            </w:r>
            <w:r w:rsidRPr="006F740E">
              <w:rPr>
                <w:lang w:val="sr-Latn-RS"/>
              </w:rPr>
              <w:t xml:space="preserve">ćiti </w:t>
            </w:r>
            <w:r w:rsidR="006F740E" w:rsidRPr="006F740E">
              <w:rPr>
                <w:lang w:val="sr-Latn-RS"/>
              </w:rPr>
              <w:t>unos, izmenu, prikaz i pronalaženje restorana</w:t>
            </w:r>
            <w:r w:rsidR="006F740E">
              <w:rPr>
                <w:lang w:val="sr-Latn-RS"/>
              </w:rPr>
              <w:t>, unos i izmenu sale restorana, rezervisanje stolova i l</w:t>
            </w:r>
            <w:r w:rsidRPr="00D0737D">
              <w:rPr>
                <w:lang w:val="sr-Latn-RS"/>
              </w:rPr>
              <w:t>akšu interakciju poseti</w:t>
            </w:r>
            <w:r w:rsidR="006F740E">
              <w:rPr>
                <w:lang w:val="sr-Latn-RS"/>
              </w:rPr>
              <w:t>laca</w:t>
            </w:r>
            <w:r w:rsidRPr="00D0737D">
              <w:rPr>
                <w:lang w:val="sr-Latn-RS"/>
              </w:rPr>
              <w:t xml:space="preserve"> restorana sa restoranom</w:t>
            </w:r>
            <w:r w:rsidR="00C75E24">
              <w:rPr>
                <w:lang w:val="sr-Latn-RS"/>
              </w:rPr>
              <w:t>.</w:t>
            </w:r>
          </w:p>
        </w:tc>
      </w:tr>
      <w:tr w:rsidR="00206E1F" w:rsidRPr="00A22BAC" w14:paraId="4B6AC924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B22C96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656F47" w14:textId="23501B98" w:rsidR="00206E1F" w:rsidRPr="00A22BAC" w:rsidRDefault="00917C3D" w:rsidP="00394FA1">
            <w:pPr>
              <w:pStyle w:val="BodyText"/>
              <w:ind w:left="0"/>
              <w:rPr>
                <w:lang w:val="sr-Latn-RS"/>
              </w:rPr>
            </w:pPr>
            <w:r w:rsidRPr="00D0737D">
              <w:rPr>
                <w:lang w:val="sr-Latn-RS"/>
              </w:rPr>
              <w:t>postojećih načina koji podrazumevaju utrošak vremena i resursa na informisanje i rezervaciju</w:t>
            </w:r>
          </w:p>
        </w:tc>
      </w:tr>
      <w:tr w:rsidR="00206E1F" w:rsidRPr="00A22BAC" w14:paraId="05F88A7E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AB33574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169901" w14:textId="1B199089" w:rsidR="00206E1F" w:rsidRPr="00A22BAC" w:rsidRDefault="00917C3D" w:rsidP="008C482C">
            <w:pPr>
              <w:pStyle w:val="BodyText"/>
              <w:ind w:left="0"/>
              <w:rPr>
                <w:lang w:val="sr-Latn-RS"/>
              </w:rPr>
            </w:pPr>
            <w:r w:rsidRPr="00D0737D">
              <w:rPr>
                <w:lang w:val="sr-Latn-RS"/>
              </w:rPr>
              <w:t>omogućiti rezervaciju i informisanje o restoranu online uz manji utro</w:t>
            </w:r>
            <w:r>
              <w:rPr>
                <w:lang w:val="sr-Latn-RS"/>
              </w:rPr>
              <w:t>š</w:t>
            </w:r>
            <w:r w:rsidRPr="00D0737D">
              <w:rPr>
                <w:lang w:val="sr-Latn-RS"/>
              </w:rPr>
              <w:t>ak vremena i resursa</w:t>
            </w:r>
          </w:p>
        </w:tc>
      </w:tr>
    </w:tbl>
    <w:p w14:paraId="2AE5B00F" w14:textId="77777777" w:rsidR="00206E1F" w:rsidRPr="00A22BAC" w:rsidRDefault="00206E1F">
      <w:pPr>
        <w:rPr>
          <w:lang w:val="sr-Latn-RS"/>
        </w:rPr>
      </w:pPr>
    </w:p>
    <w:p w14:paraId="489FF056" w14:textId="77777777" w:rsidR="00206E1F" w:rsidRPr="00A22BAC" w:rsidRDefault="00D44844">
      <w:pPr>
        <w:pStyle w:val="Heading1"/>
        <w:rPr>
          <w:lang w:val="sr-Latn-RS"/>
        </w:rPr>
      </w:pPr>
      <w:bookmarkStart w:id="7" w:name="_Toc161771498"/>
      <w:r w:rsidRPr="00A22BAC">
        <w:rPr>
          <w:lang w:val="sr-Latn-RS"/>
        </w:rPr>
        <w:t>Opis korisnika</w:t>
      </w:r>
      <w:bookmarkEnd w:id="7"/>
    </w:p>
    <w:p w14:paraId="3AD3F89F" w14:textId="07F45D65" w:rsidR="00206E1F" w:rsidRPr="00A22BAC" w:rsidRDefault="008D40CE" w:rsidP="009075F6">
      <w:pPr>
        <w:pStyle w:val="BodyText"/>
        <w:rPr>
          <w:lang w:val="sr-Latn-RS"/>
        </w:rPr>
      </w:pPr>
      <w:r w:rsidRPr="00A22BAC">
        <w:rPr>
          <w:lang w:val="sr-Latn-RS"/>
        </w:rPr>
        <w:t>U ovom odeljku opisani su korisnici sistema</w:t>
      </w:r>
      <w:r w:rsidR="006F740E">
        <w:rPr>
          <w:lang w:val="sr-Latn-RS"/>
        </w:rPr>
        <w:t xml:space="preserve"> eRestoran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 xml:space="preserve">Postoje </w:t>
      </w:r>
      <w:r w:rsidR="006F740E">
        <w:rPr>
          <w:lang w:val="sr-Latn-RS"/>
        </w:rPr>
        <w:t>3</w:t>
      </w:r>
      <w:r w:rsidRPr="00A22BAC">
        <w:rPr>
          <w:lang w:val="sr-Latn-RS"/>
        </w:rPr>
        <w:t xml:space="preserve"> tipa korisnika:</w:t>
      </w:r>
      <w:r w:rsidR="006F740E">
        <w:rPr>
          <w:lang w:val="sr-Latn-RS"/>
        </w:rPr>
        <w:t xml:space="preserve"> </w:t>
      </w:r>
      <w:r w:rsidR="004826B9">
        <w:rPr>
          <w:lang w:val="sr-Latn-RS"/>
        </w:rPr>
        <w:t>posetilac sajta</w:t>
      </w:r>
      <w:r w:rsidR="009B2233" w:rsidRPr="00A22BAC">
        <w:rPr>
          <w:lang w:val="sr-Latn-RS"/>
        </w:rPr>
        <w:t>,</w:t>
      </w:r>
      <w:r w:rsidR="006F740E">
        <w:rPr>
          <w:lang w:val="sr-Latn-RS"/>
        </w:rPr>
        <w:t xml:space="preserve"> registrovan</w:t>
      </w:r>
      <w:r w:rsidR="00C71FC8">
        <w:rPr>
          <w:lang w:val="sr-Latn-RS"/>
        </w:rPr>
        <w:t xml:space="preserve">i </w:t>
      </w:r>
      <w:r w:rsidR="006F740E">
        <w:rPr>
          <w:lang w:val="sr-Latn-RS"/>
        </w:rPr>
        <w:t>korisnik i administrator restorana</w:t>
      </w:r>
      <w:r w:rsidRPr="00A22BAC">
        <w:rPr>
          <w:lang w:val="sr-Latn-RS"/>
        </w:rPr>
        <w:t>.</w:t>
      </w:r>
    </w:p>
    <w:p w14:paraId="70F5BC62" w14:textId="77777777" w:rsidR="00206E1F" w:rsidRPr="00A22BAC" w:rsidRDefault="008572C2" w:rsidP="00B849B5">
      <w:pPr>
        <w:pStyle w:val="Heading2"/>
        <w:rPr>
          <w:lang w:val="sr-Latn-RS"/>
        </w:rPr>
      </w:pPr>
      <w:bookmarkStart w:id="8" w:name="_Toc161771499"/>
      <w:r>
        <w:rPr>
          <w:lang w:val="sr-Latn-RS"/>
        </w:rPr>
        <w:t>Opis potencijalnih korisnika/</w:t>
      </w:r>
      <w:r w:rsidR="00B849B5" w:rsidRPr="00A22BAC">
        <w:rPr>
          <w:lang w:val="sr-Latn-RS"/>
        </w:rPr>
        <w:t>tržišta</w:t>
      </w:r>
      <w:bookmarkEnd w:id="8"/>
    </w:p>
    <w:p w14:paraId="5FEDFFAF" w14:textId="34871988" w:rsidR="006F740E" w:rsidRDefault="006F740E" w:rsidP="0039103B">
      <w:pPr>
        <w:pStyle w:val="BodyText"/>
        <w:rPr>
          <w:lang w:val="sr-Latn-RS"/>
        </w:rPr>
      </w:pPr>
      <w:r>
        <w:rPr>
          <w:lang w:val="sr-Latn-RS"/>
        </w:rPr>
        <w:t xml:space="preserve">Potencijalni korisnici sistema su svi </w:t>
      </w:r>
      <w:r w:rsidR="00F857EC">
        <w:rPr>
          <w:lang w:val="sr-Latn-RS"/>
        </w:rPr>
        <w:t>ljudi koji imaju želju za boljim informisanjem o uslugama restorana, jelima i cenama, kao i ljudi koji žele da posete restoran.</w:t>
      </w:r>
    </w:p>
    <w:p w14:paraId="3DEB460E" w14:textId="187B79D5" w:rsidR="00F857EC" w:rsidRDefault="00F857EC" w:rsidP="004826B9">
      <w:pPr>
        <w:pStyle w:val="BodyText"/>
        <w:rPr>
          <w:lang w:val="sr-Latn-RS"/>
        </w:rPr>
      </w:pPr>
      <w:r>
        <w:rPr>
          <w:lang w:val="sr-Latn-RS"/>
        </w:rPr>
        <w:t xml:space="preserve">Inicijalna verzija web aplikacije eRestoran će biti namenjena vlasniku restorana ili lanca restorana. Ova web aplikacija nudi usluge </w:t>
      </w:r>
      <w:r w:rsidRPr="006F740E">
        <w:rPr>
          <w:lang w:val="sr-Latn-RS"/>
        </w:rPr>
        <w:t>unos</w:t>
      </w:r>
      <w:r>
        <w:rPr>
          <w:lang w:val="sr-Latn-RS"/>
        </w:rPr>
        <w:t>a</w:t>
      </w:r>
      <w:r w:rsidRPr="006F740E">
        <w:rPr>
          <w:lang w:val="sr-Latn-RS"/>
        </w:rPr>
        <w:t>, izmen</w:t>
      </w:r>
      <w:r>
        <w:rPr>
          <w:lang w:val="sr-Latn-RS"/>
        </w:rPr>
        <w:t>e</w:t>
      </w:r>
      <w:r w:rsidRPr="006F740E">
        <w:rPr>
          <w:lang w:val="sr-Latn-RS"/>
        </w:rPr>
        <w:t>, prikaz</w:t>
      </w:r>
      <w:r>
        <w:rPr>
          <w:lang w:val="sr-Latn-RS"/>
        </w:rPr>
        <w:t>a</w:t>
      </w:r>
      <w:r w:rsidRPr="006F740E">
        <w:rPr>
          <w:lang w:val="sr-Latn-RS"/>
        </w:rPr>
        <w:t xml:space="preserve"> i pronalaženj</w:t>
      </w:r>
      <w:r>
        <w:rPr>
          <w:lang w:val="sr-Latn-RS"/>
        </w:rPr>
        <w:t>a</w:t>
      </w:r>
      <w:r w:rsidRPr="006F740E">
        <w:rPr>
          <w:lang w:val="sr-Latn-RS"/>
        </w:rPr>
        <w:t xml:space="preserve"> restorana</w:t>
      </w:r>
      <w:r>
        <w:rPr>
          <w:lang w:val="sr-Latn-RS"/>
        </w:rPr>
        <w:t>, kao i unos i izmenu sale restorana, rezervisanje stolova u cilju da interakcija između korisnika i aplikacije bude interaktivna i jednostavna. Ukoliko se ukaže interesovanje</w:t>
      </w:r>
      <w:r w:rsidR="004826B9">
        <w:rPr>
          <w:lang w:val="sr-Latn-RS"/>
        </w:rPr>
        <w:t>, aplikaciju je moguće prilagoditi za više vlasnika restorana i dodatnim uslugama rezervacija. Kao posledica toga, eRestoran će biti projektovan sa ciljem da bude fleksibilan i da se omogući lako proširivanje. Da bi se to postiglo grafički dizajn</w:t>
      </w:r>
      <w:r w:rsidR="004826B9" w:rsidRPr="00A22BAC">
        <w:rPr>
          <w:lang w:val="sr-Latn-RS"/>
        </w:rPr>
        <w:t xml:space="preserve"> </w:t>
      </w:r>
      <w:r w:rsidR="004826B9">
        <w:rPr>
          <w:lang w:val="sr-Latn-RS"/>
        </w:rPr>
        <w:t xml:space="preserve">portala će biti razdvojen </w:t>
      </w:r>
      <w:r w:rsidR="004826B9" w:rsidRPr="00A22BAC">
        <w:rPr>
          <w:lang w:val="sr-Latn-RS"/>
        </w:rPr>
        <w:t xml:space="preserve">od funkcionalnosti kako bi </w:t>
      </w:r>
      <w:r w:rsidR="004826B9">
        <w:rPr>
          <w:lang w:val="sr-Latn-RS"/>
        </w:rPr>
        <w:t>se jednostavno mogao izmeniti i prilagoditi izgled aplikacije i pri projektovanju sistema sve informacije koje predstavljaju sadržaj aplikacije će biti smeštene u bazi</w:t>
      </w:r>
      <w:r w:rsidR="004826B9" w:rsidRPr="00A22BAC">
        <w:rPr>
          <w:lang w:val="sr-Latn-RS"/>
        </w:rPr>
        <w:t xml:space="preserve"> podataka </w:t>
      </w:r>
      <w:r w:rsidR="004826B9">
        <w:rPr>
          <w:lang w:val="sr-Latn-RS"/>
        </w:rPr>
        <w:t xml:space="preserve">kako bi ih bilo moguće izmeniti </w:t>
      </w:r>
      <w:r w:rsidR="004826B9" w:rsidRPr="00A22BAC">
        <w:rPr>
          <w:lang w:val="sr-Latn-RS"/>
        </w:rPr>
        <w:t>nakon instalacije sistema.</w:t>
      </w:r>
    </w:p>
    <w:p w14:paraId="0DA0BE8B" w14:textId="77777777" w:rsidR="00206E1F" w:rsidRPr="00A22BAC" w:rsidRDefault="00D44844" w:rsidP="00D44844">
      <w:pPr>
        <w:pStyle w:val="Heading2"/>
        <w:rPr>
          <w:lang w:val="sr-Latn-RS"/>
        </w:rPr>
      </w:pPr>
      <w:bookmarkStart w:id="9" w:name="_Toc161771500"/>
      <w:r w:rsidRPr="00A22BAC">
        <w:rPr>
          <w:lang w:val="sr-Latn-RS"/>
        </w:rPr>
        <w:lastRenderedPageBreak/>
        <w:t>Profili korisnika</w:t>
      </w:r>
      <w:bookmarkEnd w:id="9"/>
    </w:p>
    <w:p w14:paraId="6ABA8713" w14:textId="21A5673E" w:rsidR="003B1702" w:rsidRPr="00A22BAC" w:rsidRDefault="004826B9" w:rsidP="003B1702">
      <w:pPr>
        <w:pStyle w:val="BodyText"/>
        <w:rPr>
          <w:b/>
          <w:lang w:val="sr-Latn-RS"/>
        </w:rPr>
      </w:pPr>
      <w:r>
        <w:rPr>
          <w:b/>
          <w:lang w:val="sr-Latn-RS"/>
        </w:rPr>
        <w:t>Posetilac sajta (</w:t>
      </w:r>
      <w:r w:rsidR="00C71FC8">
        <w:rPr>
          <w:b/>
          <w:lang w:val="sr-Latn-RS"/>
        </w:rPr>
        <w:t xml:space="preserve">skraćeno </w:t>
      </w:r>
      <w:r>
        <w:rPr>
          <w:b/>
          <w:lang w:val="sr-Latn-RS"/>
        </w:rPr>
        <w:t>gost)</w:t>
      </w:r>
    </w:p>
    <w:p w14:paraId="500F2B02" w14:textId="233CB6C5" w:rsidR="004826B9" w:rsidRDefault="004826B9" w:rsidP="004826B9">
      <w:pPr>
        <w:pStyle w:val="BodyText"/>
        <w:rPr>
          <w:lang w:val="sr-Latn-RS"/>
        </w:rPr>
      </w:pPr>
      <w:r>
        <w:rPr>
          <w:lang w:val="sr-Latn-RS"/>
        </w:rPr>
        <w:t>Posetilac sajta je osoba koja je zainteresovana za boljim informisanjem o uslugama restorana, jelima i cenama, a može biti i osoba koja želi da poseti neki restoran.</w:t>
      </w:r>
    </w:p>
    <w:p w14:paraId="6B3C7589" w14:textId="10E2B287" w:rsidR="00C71FC8" w:rsidRDefault="00C71FC8" w:rsidP="004826B9">
      <w:pPr>
        <w:pStyle w:val="BodyText"/>
        <w:rPr>
          <w:lang w:val="sr-Latn-RS"/>
        </w:rPr>
      </w:pPr>
      <w:r>
        <w:rPr>
          <w:lang w:val="sr-Latn-RS"/>
        </w:rPr>
        <w:t>Gost ima mogućnosti da vidi:</w:t>
      </w:r>
    </w:p>
    <w:p w14:paraId="49C82221" w14:textId="63E79705" w:rsidR="00C71FC8" w:rsidRPr="00C71FC8" w:rsidRDefault="00C71FC8" w:rsidP="00C71FC8">
      <w:pPr>
        <w:pStyle w:val="BodyText"/>
        <w:rPr>
          <w:lang w:val="sr-Latn-RS"/>
        </w:rPr>
      </w:pPr>
      <w:r w:rsidRPr="00C71FC8">
        <w:rPr>
          <w:lang w:val="sr-Latn-RS"/>
        </w:rPr>
        <w:t>- restorane (opis, meni, ocene, komentari...)</w:t>
      </w:r>
    </w:p>
    <w:p w14:paraId="1DD236D7" w14:textId="77777777" w:rsidR="00C71FC8" w:rsidRPr="00C71FC8" w:rsidRDefault="00C71FC8" w:rsidP="00C71FC8">
      <w:pPr>
        <w:pStyle w:val="BodyText"/>
        <w:rPr>
          <w:lang w:val="sr-Latn-RS"/>
        </w:rPr>
      </w:pPr>
      <w:r w:rsidRPr="00C71FC8">
        <w:rPr>
          <w:lang w:val="sr-Latn-RS"/>
        </w:rPr>
        <w:t>- preporuke restorana po najvecoj oceni</w:t>
      </w:r>
    </w:p>
    <w:p w14:paraId="248E8A55" w14:textId="77777777" w:rsidR="00C71FC8" w:rsidRPr="00C71FC8" w:rsidRDefault="00C71FC8" w:rsidP="00C71FC8">
      <w:pPr>
        <w:pStyle w:val="BodyText"/>
        <w:rPr>
          <w:lang w:val="sr-Latn-RS"/>
        </w:rPr>
      </w:pPr>
      <w:r w:rsidRPr="00C71FC8">
        <w:rPr>
          <w:lang w:val="sr-Latn-RS"/>
        </w:rPr>
        <w:t>- preporuke jela</w:t>
      </w:r>
    </w:p>
    <w:p w14:paraId="5A56543C" w14:textId="46997A93" w:rsidR="004826B9" w:rsidRDefault="00C71FC8" w:rsidP="00C71FC8">
      <w:pPr>
        <w:pStyle w:val="BodyText"/>
        <w:rPr>
          <w:lang w:val="sr-Latn-RS"/>
        </w:rPr>
      </w:pPr>
      <w:r w:rsidRPr="00C71FC8">
        <w:rPr>
          <w:lang w:val="sr-Latn-RS"/>
        </w:rPr>
        <w:t>- stolove i njihov raspored unutar restorana</w:t>
      </w:r>
    </w:p>
    <w:p w14:paraId="0394000A" w14:textId="622E1A38" w:rsidR="00206E1F" w:rsidRPr="00A22BAC" w:rsidRDefault="00C71FC8" w:rsidP="009B2233">
      <w:pPr>
        <w:pStyle w:val="BodyText"/>
        <w:rPr>
          <w:b/>
          <w:lang w:val="sr-Latn-RS"/>
        </w:rPr>
      </w:pPr>
      <w:r>
        <w:rPr>
          <w:b/>
          <w:lang w:val="sr-Latn-RS"/>
        </w:rPr>
        <w:t>Registrovani korisnik (skraćeno korisnik)</w:t>
      </w:r>
    </w:p>
    <w:p w14:paraId="2BA5ADA3" w14:textId="61768911" w:rsidR="00C71FC8" w:rsidRDefault="00C71FC8" w:rsidP="00C503E4">
      <w:pPr>
        <w:pStyle w:val="BodyText"/>
        <w:rPr>
          <w:lang w:val="sr-Latn-RS"/>
        </w:rPr>
      </w:pPr>
      <w:r>
        <w:rPr>
          <w:lang w:val="sr-Latn-RS"/>
        </w:rPr>
        <w:t>Registrovani korisnik je osoba koja poseduje svoj nalog na sajtu.</w:t>
      </w:r>
    </w:p>
    <w:p w14:paraId="1B753F53" w14:textId="2513B07A" w:rsidR="00C71FC8" w:rsidRDefault="00C71FC8" w:rsidP="00C503E4">
      <w:pPr>
        <w:pStyle w:val="BodyText"/>
        <w:rPr>
          <w:lang w:val="sr-Latn-RS"/>
        </w:rPr>
      </w:pPr>
      <w:r>
        <w:rPr>
          <w:lang w:val="sr-Latn-RS"/>
        </w:rPr>
        <w:t>Korisnik od funkcionalnosti ima:</w:t>
      </w:r>
    </w:p>
    <w:p w14:paraId="5FFCED9F" w14:textId="7580A2D1" w:rsidR="00C71FC8" w:rsidRDefault="00C71FC8" w:rsidP="00C503E4">
      <w:pPr>
        <w:pStyle w:val="BodyText"/>
        <w:rPr>
          <w:lang w:val="sr-Latn-RS"/>
        </w:rPr>
      </w:pPr>
      <w:r>
        <w:rPr>
          <w:lang w:val="sr-Latn-RS"/>
        </w:rPr>
        <w:t>- sve funkcionalnosti koje ima i gost</w:t>
      </w:r>
    </w:p>
    <w:p w14:paraId="0D4D825C" w14:textId="242D77FC" w:rsidR="00C71FC8" w:rsidRPr="00C71FC8" w:rsidRDefault="00C71FC8" w:rsidP="00C71FC8">
      <w:pPr>
        <w:pStyle w:val="BodyText"/>
        <w:rPr>
          <w:lang w:val="sr-Latn-RS"/>
        </w:rPr>
      </w:pPr>
      <w:r w:rsidRPr="00C71FC8">
        <w:rPr>
          <w:lang w:val="sr-Latn-RS"/>
        </w:rPr>
        <w:t>- mogu</w:t>
      </w:r>
      <w:r>
        <w:rPr>
          <w:lang w:val="sr-Latn-RS"/>
        </w:rPr>
        <w:t>ć</w:t>
      </w:r>
      <w:r w:rsidRPr="00C71FC8">
        <w:rPr>
          <w:lang w:val="sr-Latn-RS"/>
        </w:rPr>
        <w:t xml:space="preserve">nost da </w:t>
      </w:r>
      <w:r>
        <w:rPr>
          <w:lang w:val="sr-Latn-RS"/>
        </w:rPr>
        <w:t>rezerviše</w:t>
      </w:r>
      <w:r w:rsidRPr="00C71FC8">
        <w:rPr>
          <w:lang w:val="sr-Latn-RS"/>
        </w:rPr>
        <w:t xml:space="preserve"> sto (ukoliko nije zauzet)</w:t>
      </w:r>
    </w:p>
    <w:p w14:paraId="718EC163" w14:textId="2D64754C" w:rsidR="00C71FC8" w:rsidRPr="00C71FC8" w:rsidRDefault="00C71FC8" w:rsidP="00C71FC8">
      <w:pPr>
        <w:pStyle w:val="BodyText"/>
        <w:rPr>
          <w:lang w:val="sr-Latn-RS"/>
        </w:rPr>
      </w:pPr>
      <w:r w:rsidRPr="00C71FC8">
        <w:rPr>
          <w:lang w:val="sr-Latn-RS"/>
        </w:rPr>
        <w:t>- funkci</w:t>
      </w:r>
      <w:r>
        <w:rPr>
          <w:lang w:val="sr-Latn-RS"/>
        </w:rPr>
        <w:t>ju</w:t>
      </w:r>
      <w:r w:rsidRPr="00C71FC8">
        <w:rPr>
          <w:lang w:val="sr-Latn-RS"/>
        </w:rPr>
        <w:t xml:space="preserve"> za ocenjivanje restorana i jela iz menija</w:t>
      </w:r>
    </w:p>
    <w:p w14:paraId="6E8ACEA6" w14:textId="20EB451D" w:rsidR="00C71FC8" w:rsidRDefault="00C71FC8" w:rsidP="00C71FC8">
      <w:pPr>
        <w:pStyle w:val="BodyText"/>
        <w:rPr>
          <w:lang w:val="sr-Latn-RS"/>
        </w:rPr>
      </w:pPr>
      <w:r w:rsidRPr="00C71FC8">
        <w:rPr>
          <w:lang w:val="sr-Latn-RS"/>
        </w:rPr>
        <w:t>- funkcij</w:t>
      </w:r>
      <w:r>
        <w:rPr>
          <w:lang w:val="sr-Latn-RS"/>
        </w:rPr>
        <w:t>u</w:t>
      </w:r>
      <w:r w:rsidRPr="00C71FC8">
        <w:rPr>
          <w:lang w:val="sr-Latn-RS"/>
        </w:rPr>
        <w:t xml:space="preserve"> za ostavljanje komentara za restoran i jela</w:t>
      </w:r>
    </w:p>
    <w:p w14:paraId="4249684A" w14:textId="4AE7B24D" w:rsidR="004D4752" w:rsidRDefault="004D4752" w:rsidP="004D4752">
      <w:pPr>
        <w:pStyle w:val="BodyText"/>
        <w:rPr>
          <w:b/>
          <w:lang w:val="sr-Latn-RS"/>
        </w:rPr>
      </w:pPr>
      <w:r>
        <w:rPr>
          <w:b/>
          <w:lang w:val="sr-Latn-RS"/>
        </w:rPr>
        <w:t>Administrator restorana (skraćeno administrator)</w:t>
      </w:r>
    </w:p>
    <w:p w14:paraId="41766C23" w14:textId="04DC1BC8" w:rsidR="004D4752" w:rsidRDefault="004D4752" w:rsidP="004D4752">
      <w:pPr>
        <w:pStyle w:val="BodyText"/>
        <w:rPr>
          <w:lang w:val="sr-Latn-RS"/>
        </w:rPr>
      </w:pPr>
      <w:r>
        <w:rPr>
          <w:lang w:val="sr-Latn-RS"/>
        </w:rPr>
        <w:t>Administrator restorana je osoba odabrana od vlasnika ili menadžera restorana koji je zadužen za održavanje web aplikacije.</w:t>
      </w:r>
    </w:p>
    <w:p w14:paraId="465BC7B2" w14:textId="32D383BC" w:rsidR="004D4752" w:rsidRDefault="004D4752" w:rsidP="004D4752">
      <w:pPr>
        <w:pStyle w:val="BodyText"/>
        <w:rPr>
          <w:lang w:val="sr-Latn-RS"/>
        </w:rPr>
      </w:pPr>
      <w:r>
        <w:rPr>
          <w:lang w:val="sr-Latn-RS"/>
        </w:rPr>
        <w:t xml:space="preserve">Administrator </w:t>
      </w:r>
      <w:r w:rsidRPr="00A22BAC">
        <w:rPr>
          <w:lang w:val="sr-Latn-RS"/>
        </w:rPr>
        <w:t xml:space="preserve">će imati </w:t>
      </w:r>
      <w:r>
        <w:rPr>
          <w:lang w:val="sr-Latn-RS"/>
        </w:rPr>
        <w:t>pristup svim funkcionalnosti sistema, što podrazumeva:</w:t>
      </w:r>
    </w:p>
    <w:p w14:paraId="0B22852D" w14:textId="3F7D116F" w:rsidR="004D4752" w:rsidRDefault="004D4752" w:rsidP="004D4752">
      <w:pPr>
        <w:pStyle w:val="BodyText"/>
        <w:rPr>
          <w:lang w:val="sr-Latn-RS"/>
        </w:rPr>
      </w:pPr>
      <w:r>
        <w:rPr>
          <w:lang w:val="sr-Latn-RS"/>
        </w:rPr>
        <w:t>- sve funkcionalnosti koje ima i korisnik</w:t>
      </w:r>
    </w:p>
    <w:p w14:paraId="65E42557" w14:textId="6C84796F" w:rsidR="004D4752" w:rsidRPr="004D4752" w:rsidRDefault="004D4752" w:rsidP="004D4752">
      <w:pPr>
        <w:pStyle w:val="BodyText"/>
        <w:rPr>
          <w:lang w:val="sr-Latn-RS"/>
        </w:rPr>
      </w:pPr>
      <w:r w:rsidRPr="004D4752">
        <w:rPr>
          <w:lang w:val="sr-Latn-RS"/>
        </w:rPr>
        <w:t>- mogu</w:t>
      </w:r>
      <w:r>
        <w:rPr>
          <w:lang w:val="sr-Latn-RS"/>
        </w:rPr>
        <w:t>ć</w:t>
      </w:r>
      <w:r w:rsidRPr="004D4752">
        <w:rPr>
          <w:lang w:val="sr-Latn-RS"/>
        </w:rPr>
        <w:t>nost da menja opis i informacije o restoranu</w:t>
      </w:r>
    </w:p>
    <w:p w14:paraId="7C7956C4" w14:textId="1F3576AA" w:rsidR="004D4752" w:rsidRPr="004D4752" w:rsidRDefault="004D4752" w:rsidP="004D4752">
      <w:pPr>
        <w:pStyle w:val="BodyText"/>
        <w:rPr>
          <w:lang w:val="sr-Latn-RS"/>
        </w:rPr>
      </w:pPr>
      <w:r w:rsidRPr="004D4752">
        <w:rPr>
          <w:lang w:val="sr-Latn-RS"/>
        </w:rPr>
        <w:t>- mogu</w:t>
      </w:r>
      <w:r>
        <w:rPr>
          <w:lang w:val="sr-Latn-RS"/>
        </w:rPr>
        <w:t>ć</w:t>
      </w:r>
      <w:r w:rsidRPr="004D4752">
        <w:rPr>
          <w:lang w:val="sr-Latn-RS"/>
        </w:rPr>
        <w:t>nost da dodaje nove sale</w:t>
      </w:r>
    </w:p>
    <w:p w14:paraId="56028713" w14:textId="04F118D4" w:rsidR="004D4752" w:rsidRPr="004D4752" w:rsidRDefault="004D4752" w:rsidP="004D4752">
      <w:pPr>
        <w:pStyle w:val="BodyText"/>
        <w:rPr>
          <w:lang w:val="sr-Latn-RS"/>
        </w:rPr>
      </w:pPr>
      <w:r w:rsidRPr="004D4752">
        <w:rPr>
          <w:lang w:val="sr-Latn-RS"/>
        </w:rPr>
        <w:t>- mogu</w:t>
      </w:r>
      <w:r>
        <w:rPr>
          <w:lang w:val="sr-Latn-RS"/>
        </w:rPr>
        <w:t>ć</w:t>
      </w:r>
      <w:r w:rsidRPr="004D4752">
        <w:rPr>
          <w:lang w:val="sr-Latn-RS"/>
        </w:rPr>
        <w:t>nost da promeni izgled postoje</w:t>
      </w:r>
      <w:r>
        <w:rPr>
          <w:lang w:val="sr-Latn-RS"/>
        </w:rPr>
        <w:t>ć</w:t>
      </w:r>
      <w:r w:rsidRPr="004D4752">
        <w:rPr>
          <w:lang w:val="sr-Latn-RS"/>
        </w:rPr>
        <w:t>e sale u restoranu</w:t>
      </w:r>
    </w:p>
    <w:p w14:paraId="3A04D711" w14:textId="28A93A73" w:rsidR="004D4752" w:rsidRDefault="004D4752" w:rsidP="004D4752">
      <w:pPr>
        <w:pStyle w:val="BodyText"/>
        <w:rPr>
          <w:lang w:val="sr-Latn-RS"/>
        </w:rPr>
      </w:pPr>
      <w:r w:rsidRPr="004D4752">
        <w:rPr>
          <w:lang w:val="sr-Latn-RS"/>
        </w:rPr>
        <w:t>- mogu</w:t>
      </w:r>
      <w:r>
        <w:rPr>
          <w:lang w:val="sr-Latn-RS"/>
        </w:rPr>
        <w:t>ć</w:t>
      </w:r>
      <w:r w:rsidRPr="004D4752">
        <w:rPr>
          <w:lang w:val="sr-Latn-RS"/>
        </w:rPr>
        <w:t>nost da izmeni meni</w:t>
      </w:r>
      <w:r>
        <w:rPr>
          <w:lang w:val="sr-Latn-RS"/>
        </w:rPr>
        <w:t xml:space="preserve"> restorana</w:t>
      </w:r>
    </w:p>
    <w:p w14:paraId="7F340EBD" w14:textId="0B265503" w:rsidR="00A261A1" w:rsidRDefault="00A261A1" w:rsidP="004D4752">
      <w:pPr>
        <w:pStyle w:val="BodyText"/>
        <w:rPr>
          <w:lang w:val="sr-Latn-RS"/>
        </w:rPr>
      </w:pPr>
    </w:p>
    <w:p w14:paraId="5897FA61" w14:textId="1B1A85BF" w:rsidR="00A261A1" w:rsidRDefault="00A261A1" w:rsidP="004D4752">
      <w:pPr>
        <w:pStyle w:val="BodyText"/>
        <w:rPr>
          <w:lang w:val="sr-Latn-RS"/>
        </w:rPr>
      </w:pPr>
    </w:p>
    <w:p w14:paraId="6389C222" w14:textId="6F77A8D5" w:rsidR="00A261A1" w:rsidRDefault="00A261A1" w:rsidP="004D4752">
      <w:pPr>
        <w:pStyle w:val="BodyText"/>
        <w:rPr>
          <w:lang w:val="sr-Latn-RS"/>
        </w:rPr>
      </w:pPr>
    </w:p>
    <w:p w14:paraId="5C94E232" w14:textId="564F0E3F" w:rsidR="00A261A1" w:rsidRDefault="00A261A1" w:rsidP="004D4752">
      <w:pPr>
        <w:pStyle w:val="BodyText"/>
        <w:rPr>
          <w:lang w:val="sr-Latn-RS"/>
        </w:rPr>
      </w:pPr>
    </w:p>
    <w:p w14:paraId="31E260F4" w14:textId="54AE30DA" w:rsidR="0041075B" w:rsidRDefault="0041075B" w:rsidP="004D4752">
      <w:pPr>
        <w:pStyle w:val="BodyText"/>
        <w:rPr>
          <w:lang w:val="sr-Latn-RS"/>
        </w:rPr>
      </w:pPr>
    </w:p>
    <w:p w14:paraId="39950E96" w14:textId="265D5FD8" w:rsidR="0041075B" w:rsidRDefault="0041075B" w:rsidP="004D4752">
      <w:pPr>
        <w:pStyle w:val="BodyText"/>
        <w:rPr>
          <w:lang w:val="sr-Latn-RS"/>
        </w:rPr>
      </w:pPr>
    </w:p>
    <w:p w14:paraId="6732A2A8" w14:textId="1C96E1EC" w:rsidR="0041075B" w:rsidRDefault="0041075B" w:rsidP="004D4752">
      <w:pPr>
        <w:pStyle w:val="BodyText"/>
        <w:rPr>
          <w:lang w:val="sr-Latn-RS"/>
        </w:rPr>
      </w:pPr>
    </w:p>
    <w:p w14:paraId="6365DADF" w14:textId="77777777" w:rsidR="0041075B" w:rsidRDefault="0041075B" w:rsidP="004D4752">
      <w:pPr>
        <w:pStyle w:val="BodyText"/>
        <w:rPr>
          <w:lang w:val="sr-Latn-RS"/>
        </w:rPr>
      </w:pPr>
    </w:p>
    <w:p w14:paraId="5A9940F0" w14:textId="77777777" w:rsidR="00A261A1" w:rsidRPr="004D4752" w:rsidRDefault="00A261A1" w:rsidP="004D4752">
      <w:pPr>
        <w:pStyle w:val="BodyText"/>
        <w:rPr>
          <w:lang w:val="sr-Latn-RS"/>
        </w:rPr>
      </w:pPr>
    </w:p>
    <w:p w14:paraId="0FF2F47D" w14:textId="77777777" w:rsidR="00206E1F" w:rsidRPr="00A22BAC" w:rsidRDefault="00B849B5" w:rsidP="00B849B5">
      <w:pPr>
        <w:pStyle w:val="Heading2"/>
        <w:rPr>
          <w:lang w:val="sr-Latn-RS"/>
        </w:rPr>
      </w:pPr>
      <w:bookmarkStart w:id="10" w:name="_Toc161771501"/>
      <w:r w:rsidRPr="00A22BAC">
        <w:rPr>
          <w:lang w:val="sr-Latn-RS"/>
        </w:rPr>
        <w:lastRenderedPageBreak/>
        <w:t>Opis okruženja</w:t>
      </w:r>
      <w:bookmarkEnd w:id="10"/>
    </w:p>
    <w:p w14:paraId="769A20AB" w14:textId="3DDB5497" w:rsidR="00150CC1" w:rsidRPr="00A22BAC" w:rsidRDefault="00150CC1" w:rsidP="00150CC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Korisnici </w:t>
      </w:r>
      <w:r w:rsidR="0041075B">
        <w:rPr>
          <w:lang w:val="sr-Latn-RS"/>
        </w:rPr>
        <w:t>web aplikacije</w:t>
      </w:r>
      <w:r w:rsidR="000346D2">
        <w:rPr>
          <w:lang w:val="sr-Latn-RS"/>
        </w:rPr>
        <w:t xml:space="preserve"> pristupaju sistemu putem interneta </w:t>
      </w:r>
      <w:r w:rsidRPr="00A22BAC">
        <w:rPr>
          <w:lang w:val="sr-Latn-RS"/>
        </w:rPr>
        <w:t xml:space="preserve">što zahteva </w:t>
      </w:r>
      <w:r w:rsidR="0041075B">
        <w:rPr>
          <w:lang w:val="sr-Latn-RS"/>
        </w:rPr>
        <w:t>bilo kakav uređaj koji ima mogućnost pristupa</w:t>
      </w:r>
      <w:r w:rsidRPr="00A22BAC">
        <w:rPr>
          <w:lang w:val="sr-Latn-RS"/>
        </w:rPr>
        <w:t xml:space="preserve"> Internet</w:t>
      </w:r>
      <w:r w:rsidR="0041075B">
        <w:rPr>
          <w:lang w:val="sr-Latn-RS"/>
        </w:rPr>
        <w:t>u i koji imaju instaliran web čitač</w:t>
      </w:r>
      <w:r w:rsidRPr="00A22BAC">
        <w:rPr>
          <w:lang w:val="sr-Latn-RS"/>
        </w:rPr>
        <w:t>. Ne postoje posebna ograničenja u pogledu okruženja.</w:t>
      </w:r>
    </w:p>
    <w:p w14:paraId="11E44858" w14:textId="77777777" w:rsidR="00206E1F" w:rsidRPr="00A22BAC" w:rsidRDefault="00D44844" w:rsidP="00D44844">
      <w:pPr>
        <w:pStyle w:val="Heading2"/>
        <w:rPr>
          <w:lang w:val="sr-Latn-RS"/>
        </w:rPr>
      </w:pPr>
      <w:bookmarkStart w:id="11" w:name="_Toc161771502"/>
      <w:r w:rsidRPr="00A22BAC">
        <w:rPr>
          <w:lang w:val="sr-Latn-RS"/>
        </w:rPr>
        <w:t>Osnovne potrebe korisnika</w:t>
      </w:r>
      <w:bookmarkEnd w:id="11"/>
    </w:p>
    <w:p w14:paraId="7DB81422" w14:textId="77777777" w:rsidR="00206E1F" w:rsidRDefault="00571FC4" w:rsidP="0095579F">
      <w:pPr>
        <w:pStyle w:val="BodyText"/>
        <w:rPr>
          <w:lang w:val="sr-Latn-RS"/>
        </w:rPr>
      </w:pPr>
      <w:r w:rsidRPr="00A22BAC">
        <w:rPr>
          <w:lang w:val="sr-Latn-RS"/>
        </w:rPr>
        <w:t>Osnovne potrebe korisnika identifikovane na osnovu intervjuisanja potencijalnih korisnika</w:t>
      </w:r>
      <w:r w:rsidR="0095579F" w:rsidRPr="00A22BAC">
        <w:rPr>
          <w:lang w:val="sr-Latn-RS"/>
        </w:rPr>
        <w:t xml:space="preserve"> su:</w:t>
      </w:r>
    </w:p>
    <w:p w14:paraId="19E95716" w14:textId="389CF94A" w:rsidR="00E465BB" w:rsidRPr="00A22BAC" w:rsidRDefault="00E465BB" w:rsidP="0095579F">
      <w:pPr>
        <w:pStyle w:val="BodyText"/>
        <w:rPr>
          <w:lang w:val="sr-Latn-RS"/>
        </w:rPr>
      </w:pPr>
      <w:r>
        <w:rPr>
          <w:lang w:val="sr-Latn-RS"/>
        </w:rPr>
        <w:t>o</w:t>
      </w:r>
      <w:r w:rsidRPr="00A22BAC">
        <w:rPr>
          <w:lang w:val="sr-Latn-RS"/>
        </w:rPr>
        <w:t xml:space="preserve">težano </w:t>
      </w:r>
      <w:r>
        <w:rPr>
          <w:lang w:val="sr-Latn-RS"/>
        </w:rPr>
        <w:t>pro</w:t>
      </w:r>
      <w:r w:rsidRPr="00A22BAC">
        <w:rPr>
          <w:lang w:val="sr-Latn-RS"/>
        </w:rPr>
        <w:t xml:space="preserve">nalaženje </w:t>
      </w:r>
      <w:r>
        <w:rPr>
          <w:lang w:val="sr-Latn-RS"/>
        </w:rPr>
        <w:t xml:space="preserve">i otežanu izmenu </w:t>
      </w:r>
      <w:r w:rsidRPr="00A22BAC">
        <w:rPr>
          <w:lang w:val="sr-Latn-RS"/>
        </w:rPr>
        <w:t>informacija</w:t>
      </w:r>
      <w:r>
        <w:rPr>
          <w:lang w:val="sr-Latn-RS"/>
        </w:rPr>
        <w:t xml:space="preserve"> </w:t>
      </w:r>
      <w:r w:rsidR="00670570">
        <w:rPr>
          <w:lang w:val="sr-Latn-RS"/>
        </w:rPr>
        <w:t xml:space="preserve">i recenzija </w:t>
      </w:r>
      <w:r>
        <w:rPr>
          <w:lang w:val="sr-Latn-RS"/>
        </w:rPr>
        <w:t xml:space="preserve">o </w:t>
      </w:r>
      <w:r w:rsidR="00670570">
        <w:rPr>
          <w:lang w:val="sr-Latn-RS"/>
        </w:rPr>
        <w:t>restoranima</w:t>
      </w:r>
    </w:p>
    <w:p w14:paraId="27BEAEDA" w14:textId="35708E4F" w:rsidR="00206E1F" w:rsidRPr="00A22BAC" w:rsidRDefault="00E465BB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E465BB">
        <w:rPr>
          <w:b/>
          <w:lang w:val="sr-Latn-RS"/>
        </w:rPr>
        <w:t xml:space="preserve">Otežano pronalaženje informacija o radu </w:t>
      </w:r>
      <w:r w:rsidR="00670570">
        <w:rPr>
          <w:b/>
          <w:lang w:val="sr-Latn-RS"/>
        </w:rPr>
        <w:t>restorana</w:t>
      </w:r>
      <w:r w:rsidRPr="00E465BB">
        <w:rPr>
          <w:b/>
          <w:lang w:val="sr-Latn-RS"/>
        </w:rPr>
        <w:t>.</w:t>
      </w:r>
      <w:r>
        <w:rPr>
          <w:b/>
          <w:lang w:val="sr-Latn-RS"/>
        </w:rPr>
        <w:t xml:space="preserve"> </w:t>
      </w:r>
      <w:r w:rsidRPr="00E465BB">
        <w:rPr>
          <w:lang w:val="sr-Latn-RS"/>
        </w:rPr>
        <w:t xml:space="preserve">Trenutno ne postoji zajednička evidencija </w:t>
      </w:r>
      <w:r w:rsidRPr="00A22BAC">
        <w:rPr>
          <w:lang w:val="sr-Latn-RS"/>
        </w:rPr>
        <w:t>i pretraživanje</w:t>
      </w:r>
      <w:r w:rsidRPr="00E465BB">
        <w:rPr>
          <w:lang w:val="sr-Latn-RS"/>
        </w:rPr>
        <w:t xml:space="preserve"> </w:t>
      </w:r>
      <w:r w:rsidR="00670570" w:rsidRPr="00670570">
        <w:rPr>
          <w:lang w:val="sr-Latn-RS"/>
        </w:rPr>
        <w:t>informacija o radu restorana</w:t>
      </w:r>
      <w:r w:rsidR="00190105" w:rsidRPr="00A22BAC">
        <w:rPr>
          <w:lang w:val="sr-Latn-RS"/>
        </w:rPr>
        <w:t xml:space="preserve">. </w:t>
      </w:r>
      <w:r w:rsidR="00670570">
        <w:rPr>
          <w:lang w:val="sr-Latn-RS"/>
        </w:rPr>
        <w:t xml:space="preserve">Da bi ljudi saznali više informacija o nekom restoranu, </w:t>
      </w:r>
      <w:r w:rsidR="001639B5">
        <w:rPr>
          <w:lang w:val="sr-Latn-RS"/>
        </w:rPr>
        <w:t xml:space="preserve">oni </w:t>
      </w:r>
      <w:r w:rsidR="00670570">
        <w:rPr>
          <w:lang w:val="sr-Latn-RS"/>
        </w:rPr>
        <w:t xml:space="preserve">moraju da se raspitaju kod drugih ljudi, </w:t>
      </w:r>
      <w:r w:rsidR="001639B5">
        <w:rPr>
          <w:lang w:val="sr-Latn-RS"/>
        </w:rPr>
        <w:t xml:space="preserve">pretražuju </w:t>
      </w:r>
      <w:r w:rsidR="00670570">
        <w:rPr>
          <w:lang w:val="sr-Latn-RS"/>
        </w:rPr>
        <w:t>preko interneta</w:t>
      </w:r>
      <w:r w:rsidR="00A220E4">
        <w:rPr>
          <w:lang w:val="sr-Latn-RS"/>
        </w:rPr>
        <w:t>, preko telefonskoih poziva</w:t>
      </w:r>
      <w:r w:rsidR="00670570">
        <w:rPr>
          <w:lang w:val="sr-Latn-RS"/>
        </w:rPr>
        <w:t xml:space="preserve"> ili da lično posete restoran. </w:t>
      </w:r>
      <w:r w:rsidR="001639B5">
        <w:rPr>
          <w:lang w:val="sr-Latn-RS"/>
        </w:rPr>
        <w:t xml:space="preserve">Informacije koje dobijaju na ovakav način često mogu biti netačne. </w:t>
      </w:r>
      <w:r w:rsidR="00D56006">
        <w:rPr>
          <w:lang w:val="sr-Latn-RS"/>
        </w:rPr>
        <w:t xml:space="preserve">Potrebno je omogućiti </w:t>
      </w:r>
      <w:r w:rsidR="001639B5">
        <w:rPr>
          <w:lang w:val="sr-Latn-RS"/>
        </w:rPr>
        <w:t xml:space="preserve">jasan </w:t>
      </w:r>
      <w:r w:rsidR="007747CA" w:rsidRPr="007747CA">
        <w:rPr>
          <w:lang w:val="sr-Latn-RS"/>
        </w:rPr>
        <w:t xml:space="preserve"> pregled i pretraživanje</w:t>
      </w:r>
      <w:r w:rsidR="001639B5">
        <w:rPr>
          <w:lang w:val="sr-Latn-RS"/>
        </w:rPr>
        <w:t xml:space="preserve"> tačnih</w:t>
      </w:r>
      <w:r w:rsidR="007747CA" w:rsidRPr="007747CA">
        <w:rPr>
          <w:lang w:val="sr-Latn-RS"/>
        </w:rPr>
        <w:t xml:space="preserve"> informacija o radu </w:t>
      </w:r>
      <w:r w:rsidR="001639B5">
        <w:rPr>
          <w:lang w:val="sr-Latn-RS"/>
        </w:rPr>
        <w:t>restorana</w:t>
      </w:r>
      <w:r w:rsidR="007747CA" w:rsidRPr="007747CA">
        <w:rPr>
          <w:lang w:val="sr-Latn-RS"/>
        </w:rPr>
        <w:t xml:space="preserve"> i njihovo jednostavno dodavanje i ažuriranje</w:t>
      </w:r>
      <w:r w:rsidR="00D56006">
        <w:rPr>
          <w:lang w:val="sr-Latn-RS"/>
        </w:rPr>
        <w:t>.</w:t>
      </w:r>
    </w:p>
    <w:p w14:paraId="04DEEF5B" w14:textId="253E7F58" w:rsidR="00206E1F" w:rsidRPr="00A220E4" w:rsidRDefault="00656A33" w:rsidP="00A220E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656A33">
        <w:rPr>
          <w:b/>
          <w:bCs/>
          <w:lang w:val="sr-Latn-RS"/>
        </w:rPr>
        <w:t>Ne</w:t>
      </w:r>
      <w:r w:rsidR="00A220E4">
        <w:rPr>
          <w:b/>
          <w:bCs/>
          <w:lang w:val="sr-Latn-RS"/>
        </w:rPr>
        <w:t>potreban utrošak vremena i resursa korisnika</w:t>
      </w:r>
      <w:r>
        <w:rPr>
          <w:b/>
          <w:lang w:val="sr-Latn-RS"/>
        </w:rPr>
        <w:t xml:space="preserve">. </w:t>
      </w:r>
      <w:r w:rsidR="00A220E4">
        <w:rPr>
          <w:lang w:val="sr-Latn-RS"/>
        </w:rPr>
        <w:t>Ceo proces rezervacije zahteva puno vremena i strpljenja i korisnicima i radnicima, od poziva do odlaska u restoran, traženja mesta i plaćanja.</w:t>
      </w:r>
    </w:p>
    <w:p w14:paraId="77913718" w14:textId="559AE074" w:rsidR="00206E1F" w:rsidRPr="00A22BAC" w:rsidRDefault="00D44844" w:rsidP="00D44844">
      <w:pPr>
        <w:pStyle w:val="Heading2"/>
        <w:rPr>
          <w:lang w:val="sr-Latn-RS"/>
        </w:rPr>
      </w:pPr>
      <w:bookmarkStart w:id="12" w:name="_Toc161771503"/>
      <w:r w:rsidRPr="00A22BAC">
        <w:rPr>
          <w:lang w:val="sr-Latn-RS"/>
        </w:rPr>
        <w:t>Alternative i konkurencija</w:t>
      </w:r>
      <w:bookmarkEnd w:id="12"/>
    </w:p>
    <w:p w14:paraId="18FB8709" w14:textId="06BE68E8" w:rsidR="00206E1F" w:rsidRDefault="00BB3F6D" w:rsidP="00B46D71">
      <w:pPr>
        <w:pStyle w:val="BodyText"/>
        <w:rPr>
          <w:lang w:val="sr-Latn-RS"/>
        </w:rPr>
      </w:pPr>
      <w:r>
        <w:rPr>
          <w:lang w:val="sr-Latn-RS"/>
        </w:rPr>
        <w:t>I</w:t>
      </w:r>
      <w:r w:rsidR="00C032FC" w:rsidRPr="00A22BAC">
        <w:rPr>
          <w:lang w:val="sr-Latn-RS"/>
        </w:rPr>
        <w:t xml:space="preserve">straživanje vezano za </w:t>
      </w:r>
      <w:r w:rsidR="00B46D71" w:rsidRPr="00A22BAC">
        <w:rPr>
          <w:lang w:val="sr-Latn-RS"/>
        </w:rPr>
        <w:t xml:space="preserve">analizu </w:t>
      </w:r>
      <w:r w:rsidR="00C032FC" w:rsidRPr="00A22BAC">
        <w:rPr>
          <w:lang w:val="sr-Latn-RS"/>
        </w:rPr>
        <w:t>postojeć</w:t>
      </w:r>
      <w:r w:rsidR="00B46D71" w:rsidRPr="00A22BAC">
        <w:rPr>
          <w:lang w:val="sr-Latn-RS"/>
        </w:rPr>
        <w:t>ih</w:t>
      </w:r>
      <w:r w:rsidR="00C032FC" w:rsidRPr="00A22BAC">
        <w:rPr>
          <w:lang w:val="sr-Latn-RS"/>
        </w:rPr>
        <w:t xml:space="preserve"> proizvod</w:t>
      </w:r>
      <w:r w:rsidR="00B46D71" w:rsidRPr="00A22BAC">
        <w:rPr>
          <w:lang w:val="sr-Latn-RS"/>
        </w:rPr>
        <w:t>a</w:t>
      </w:r>
      <w:r w:rsidR="00C032FC" w:rsidRPr="00A22BAC">
        <w:rPr>
          <w:lang w:val="sr-Latn-RS"/>
        </w:rPr>
        <w:t xml:space="preserve"> koji bi </w:t>
      </w:r>
      <w:r w:rsidR="00B46D71" w:rsidRPr="00A22BAC">
        <w:rPr>
          <w:lang w:val="sr-Latn-RS"/>
        </w:rPr>
        <w:t xml:space="preserve">u potpunosti </w:t>
      </w:r>
      <w:r w:rsidR="00C032FC" w:rsidRPr="00A22BAC">
        <w:rPr>
          <w:lang w:val="sr-Latn-RS"/>
        </w:rPr>
        <w:t>rešili navedene probleme n</w:t>
      </w:r>
      <w:r w:rsidR="00A220E4">
        <w:rPr>
          <w:lang w:val="sr-Latn-RS"/>
        </w:rPr>
        <w:t>e postoje za naše tržište</w:t>
      </w:r>
      <w:r w:rsidR="005B1D6B">
        <w:rPr>
          <w:lang w:val="sr-Latn-RS"/>
        </w:rPr>
        <w:t>.</w:t>
      </w:r>
      <w:r w:rsidR="00B46D71" w:rsidRPr="00A22BAC">
        <w:rPr>
          <w:lang w:val="sr-Latn-RS"/>
        </w:rPr>
        <w:t xml:space="preserve"> </w:t>
      </w:r>
      <w:r w:rsidR="005B1D6B">
        <w:rPr>
          <w:lang w:val="sr-Latn-RS"/>
        </w:rPr>
        <w:t xml:space="preserve">Na osnovu </w:t>
      </w:r>
      <w:r w:rsidR="001E2780">
        <w:rPr>
          <w:lang w:val="sr-Latn-RS"/>
        </w:rPr>
        <w:t xml:space="preserve">prezentacija </w:t>
      </w:r>
      <w:r w:rsidR="005B1D6B">
        <w:rPr>
          <w:lang w:val="sr-Latn-RS"/>
        </w:rPr>
        <w:t xml:space="preserve">pronađenih na internetu, stiče se utisak da slični sistemi </w:t>
      </w:r>
      <w:r>
        <w:rPr>
          <w:lang w:val="sr-Latn-RS"/>
        </w:rPr>
        <w:t>nemaju funkcionalnosti koj</w:t>
      </w:r>
      <w:r w:rsidR="005B1D6B">
        <w:rPr>
          <w:lang w:val="sr-Latn-RS"/>
        </w:rPr>
        <w:t>i</w:t>
      </w:r>
      <w:r>
        <w:rPr>
          <w:lang w:val="sr-Latn-RS"/>
        </w:rPr>
        <w:t xml:space="preserve"> bi rešile probleme</w:t>
      </w:r>
      <w:r w:rsidR="005B1D6B">
        <w:rPr>
          <w:lang w:val="sr-Latn-RS"/>
        </w:rPr>
        <w:t xml:space="preserve"> opisane u ovom dokumentu, dok su u drugim slučajevima neki problemi rešeni, a</w:t>
      </w:r>
      <w:r>
        <w:rPr>
          <w:lang w:val="sr-Latn-RS"/>
        </w:rPr>
        <w:t>li nisu implementirani za ovu oblast</w:t>
      </w:r>
      <w:r w:rsidR="005B1D6B">
        <w:rPr>
          <w:lang w:val="sr-Latn-RS"/>
        </w:rPr>
        <w:t>, pa ne postoji kompletno rešenje. Osim toga, n</w:t>
      </w:r>
      <w:r w:rsidR="00B46D71" w:rsidRPr="00A22BAC">
        <w:rPr>
          <w:lang w:val="sr-Latn-RS"/>
        </w:rPr>
        <w:t>ije poznato da li postoje gotova rešenja kao alterna</w:t>
      </w:r>
      <w:r w:rsidR="005458D3">
        <w:rPr>
          <w:lang w:val="sr-Latn-RS"/>
        </w:rPr>
        <w:t>tiva proizvoda koji se razvija.</w:t>
      </w:r>
    </w:p>
    <w:p w14:paraId="1158A7DA" w14:textId="4053A840" w:rsidR="00B46D71" w:rsidRPr="00A22BAC" w:rsidRDefault="005458D3" w:rsidP="00BB3F6D">
      <w:pPr>
        <w:pStyle w:val="BodyText"/>
        <w:rPr>
          <w:lang w:val="sr-Latn-RS"/>
        </w:rPr>
      </w:pPr>
      <w:r>
        <w:rPr>
          <w:lang w:val="sr-Latn-RS"/>
        </w:rPr>
        <w:t xml:space="preserve">Projekat ima sličnost sa </w:t>
      </w:r>
      <w:r w:rsidR="00BB3F6D">
        <w:rPr>
          <w:lang w:val="sr-Latn-RS"/>
        </w:rPr>
        <w:t>drugim sajtovima za rezervacije</w:t>
      </w:r>
      <w:r>
        <w:rPr>
          <w:lang w:val="sr-Latn-RS"/>
        </w:rPr>
        <w:t xml:space="preserve"> </w:t>
      </w:r>
      <w:r w:rsidR="00BB3F6D">
        <w:rPr>
          <w:lang w:val="sr-Latn-RS"/>
        </w:rPr>
        <w:t>karata i sedišta u</w:t>
      </w:r>
      <w:r w:rsidR="00B467CB">
        <w:rPr>
          <w:lang w:val="sr-Latn-RS"/>
        </w:rPr>
        <w:t xml:space="preserve"> </w:t>
      </w:r>
      <w:r w:rsidR="00BB3F6D">
        <w:rPr>
          <w:lang w:val="sr-Latn-RS"/>
        </w:rPr>
        <w:t xml:space="preserve">bioskopima i </w:t>
      </w:r>
      <w:r w:rsidR="00B467CB">
        <w:rPr>
          <w:lang w:val="sr-Latn-RS"/>
        </w:rPr>
        <w:t xml:space="preserve">koje </w:t>
      </w:r>
      <w:r>
        <w:rPr>
          <w:lang w:val="sr-Latn-RS"/>
        </w:rPr>
        <w:t xml:space="preserve">obuhvataju širi </w:t>
      </w:r>
      <w:r w:rsidR="005E7353">
        <w:rPr>
          <w:lang w:val="sr-Latn-RS"/>
        </w:rPr>
        <w:t xml:space="preserve">i raznovrsniji </w:t>
      </w:r>
      <w:r>
        <w:rPr>
          <w:lang w:val="sr-Latn-RS"/>
        </w:rPr>
        <w:t>skup informacija</w:t>
      </w:r>
      <w:r w:rsidR="005E7353">
        <w:rPr>
          <w:lang w:val="sr-Latn-RS"/>
        </w:rPr>
        <w:t xml:space="preserve">. </w:t>
      </w:r>
      <w:r w:rsidR="00B467CB">
        <w:rPr>
          <w:lang w:val="sr-Latn-RS"/>
        </w:rPr>
        <w:t xml:space="preserve">Cilj </w:t>
      </w:r>
      <w:r w:rsidR="00BB3F6D">
        <w:rPr>
          <w:lang w:val="sr-Latn-RS"/>
        </w:rPr>
        <w:t>sajta</w:t>
      </w:r>
      <w:r w:rsidR="00B467CB">
        <w:rPr>
          <w:lang w:val="sr-Latn-RS"/>
        </w:rPr>
        <w:t xml:space="preserve"> </w:t>
      </w:r>
      <w:r w:rsidR="00BB3F6D">
        <w:rPr>
          <w:lang w:val="sr-Latn-RS"/>
        </w:rPr>
        <w:t>eRestoran</w:t>
      </w:r>
      <w:r w:rsidR="00B467CB">
        <w:rPr>
          <w:lang w:val="sr-Latn-RS"/>
        </w:rPr>
        <w:t xml:space="preserve"> je bolja prezentacija </w:t>
      </w:r>
      <w:r w:rsidR="00BB3F6D">
        <w:rPr>
          <w:lang w:val="sr-Latn-RS"/>
        </w:rPr>
        <w:t>restorana ili lanca restorana</w:t>
      </w:r>
      <w:r w:rsidR="00B467CB">
        <w:rPr>
          <w:lang w:val="sr-Latn-RS"/>
        </w:rPr>
        <w:t xml:space="preserve">, čiji je fokus na </w:t>
      </w:r>
      <w:r w:rsidR="00BB3F6D">
        <w:rPr>
          <w:lang w:val="sr-Latn-RS"/>
        </w:rPr>
        <w:t>interaktivnijem i funkcionalnijem radu i lakšim korišćenjem</w:t>
      </w:r>
      <w:r w:rsidR="00B467CB">
        <w:rPr>
          <w:lang w:val="sr-Latn-RS"/>
        </w:rPr>
        <w:t xml:space="preserve"> </w:t>
      </w:r>
      <w:r w:rsidR="00BB3F6D">
        <w:rPr>
          <w:lang w:val="sr-Latn-RS"/>
        </w:rPr>
        <w:t>usluga restorana.</w:t>
      </w:r>
    </w:p>
    <w:p w14:paraId="112C063A" w14:textId="77777777" w:rsidR="00206E1F" w:rsidRPr="00A22BAC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13" w:name="_Toc161771504"/>
      <w:r w:rsidRPr="00A22BAC">
        <w:rPr>
          <w:lang w:val="sr-Latn-RS"/>
        </w:rPr>
        <w:t>Opis</w:t>
      </w:r>
      <w:r w:rsidR="00D44844" w:rsidRPr="00A22BAC">
        <w:rPr>
          <w:lang w:val="sr-Latn-RS"/>
        </w:rPr>
        <w:t xml:space="preserve"> proizvoda</w:t>
      </w:r>
      <w:bookmarkEnd w:id="13"/>
    </w:p>
    <w:p w14:paraId="60F7A31B" w14:textId="3F02340E" w:rsidR="00206E1F" w:rsidRPr="00A22BAC" w:rsidRDefault="00D00311" w:rsidP="0073274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je dat pogled na osnovne mogućnosti </w:t>
      </w:r>
      <w:r w:rsidR="00061E03">
        <w:rPr>
          <w:lang w:val="sr-Latn-RS"/>
        </w:rPr>
        <w:t>web aplikacije eRestoran</w:t>
      </w:r>
      <w:r w:rsidR="00732741" w:rsidRPr="00A22BAC">
        <w:rPr>
          <w:lang w:val="sr-Latn-RS"/>
        </w:rPr>
        <w:t>,</w:t>
      </w:r>
      <w:r w:rsidRPr="00A22BAC">
        <w:rPr>
          <w:lang w:val="sr-Latn-RS"/>
        </w:rPr>
        <w:t xml:space="preserve"> kontekst u kome sistem treba da funkcioniše </w:t>
      </w:r>
      <w:r w:rsidR="00732741" w:rsidRPr="00A22BAC">
        <w:rPr>
          <w:lang w:val="sr-Latn-RS"/>
        </w:rPr>
        <w:t>i konfiguracija sistema</w:t>
      </w:r>
      <w:r w:rsidR="00206E1F" w:rsidRPr="00A22BAC">
        <w:rPr>
          <w:lang w:val="sr-Latn-RS"/>
        </w:rPr>
        <w:t xml:space="preserve">. </w:t>
      </w:r>
    </w:p>
    <w:p w14:paraId="173919F4" w14:textId="77777777" w:rsidR="00206E1F" w:rsidRPr="00A22BAC" w:rsidRDefault="00D44844" w:rsidP="00D44844">
      <w:pPr>
        <w:pStyle w:val="Heading2"/>
        <w:rPr>
          <w:lang w:val="sr-Latn-RS"/>
        </w:rPr>
      </w:pPr>
      <w:bookmarkStart w:id="14" w:name="_Toc161771505"/>
      <w:r w:rsidRPr="00A22BAC">
        <w:rPr>
          <w:lang w:val="sr-Latn-RS"/>
        </w:rPr>
        <w:t>Perspektiva proi</w:t>
      </w:r>
      <w:r w:rsidR="00B849B5" w:rsidRPr="00A22BAC">
        <w:rPr>
          <w:lang w:val="sr-Latn-RS"/>
        </w:rPr>
        <w:t>z</w:t>
      </w:r>
      <w:r w:rsidRPr="00A22BAC">
        <w:rPr>
          <w:lang w:val="sr-Latn-RS"/>
        </w:rPr>
        <w:t>voda</w:t>
      </w:r>
      <w:bookmarkEnd w:id="14"/>
      <w:r w:rsidR="00206E1F" w:rsidRPr="00A22BAC">
        <w:rPr>
          <w:lang w:val="sr-Latn-RS"/>
        </w:rPr>
        <w:t xml:space="preserve"> </w:t>
      </w:r>
    </w:p>
    <w:p w14:paraId="04A562A3" w14:textId="546556C7" w:rsidR="00206E1F" w:rsidRPr="00A22BAC" w:rsidRDefault="00061E03" w:rsidP="00061E03">
      <w:pPr>
        <w:pStyle w:val="BodyText"/>
        <w:rPr>
          <w:lang w:val="sr-Latn-RS"/>
        </w:rPr>
      </w:pPr>
      <w:r>
        <w:rPr>
          <w:lang w:val="sr-Latn-RS"/>
        </w:rPr>
        <w:t xml:space="preserve">Web aplikacija eRestoran će koristiti </w:t>
      </w:r>
      <w:r w:rsidRPr="00A22BAC">
        <w:rPr>
          <w:lang w:val="sr-Latn-RS"/>
        </w:rPr>
        <w:t>DBMS instaliran na mašini koja predstavlja Web serve</w:t>
      </w:r>
      <w:r>
        <w:rPr>
          <w:lang w:val="sr-Latn-RS"/>
        </w:rPr>
        <w:t xml:space="preserve">r. </w:t>
      </w:r>
      <w:r w:rsidRPr="00A22BAC">
        <w:rPr>
          <w:lang w:val="sr-Latn-RS"/>
        </w:rPr>
        <w:t>Dijagram koji pokazuje kontekst sistema je dat na slici 6.1.1.</w:t>
      </w:r>
      <w:r w:rsidR="00732741" w:rsidRPr="00A22BAC">
        <w:rPr>
          <w:lang w:val="sr-Latn-RS"/>
        </w:rPr>
        <w:t xml:space="preserve"> </w:t>
      </w:r>
    </w:p>
    <w:p w14:paraId="57C5B525" w14:textId="2D57F31E" w:rsidR="00206E1F" w:rsidRPr="00A22BAC" w:rsidRDefault="00061E03" w:rsidP="00F06298">
      <w:pPr>
        <w:pStyle w:val="BodyText"/>
        <w:rPr>
          <w:lang w:val="sr-Latn-RS"/>
        </w:rPr>
      </w:pPr>
      <w:r>
        <w:rPr>
          <w:lang w:val="sr-Latn-RS"/>
        </w:rPr>
        <w:t xml:space="preserve">eRestoran </w:t>
      </w:r>
      <w:r w:rsidR="00732741" w:rsidRPr="00A22BAC">
        <w:rPr>
          <w:lang w:val="sr-Latn-RS"/>
        </w:rPr>
        <w:t>će biti zasnovan na klijent/server arhitekturi Web aplikacija ilustrovanoj na slici 6.1.2.</w:t>
      </w:r>
      <w:r w:rsidR="00206E1F" w:rsidRPr="00A22BAC">
        <w:rPr>
          <w:lang w:val="sr-Latn-RS"/>
        </w:rPr>
        <w:t xml:space="preserve"> </w:t>
      </w:r>
      <w:r w:rsidR="00732741" w:rsidRPr="00A22BAC">
        <w:rPr>
          <w:lang w:val="sr-Latn-RS"/>
        </w:rPr>
        <w:t xml:space="preserve">Serverski deo će se izvršavati u kontekstu Web servera na personalnom računaru koji je za to namenjen. Pri izboru tehnologije potrebno je da sistem može raditi na Windows platformi. Serverske komponente </w:t>
      </w:r>
      <w:r w:rsidR="00D7252F" w:rsidRPr="00A22BAC">
        <w:rPr>
          <w:lang w:val="sr-Latn-RS"/>
        </w:rPr>
        <w:t xml:space="preserve">će </w:t>
      </w:r>
      <w:r w:rsidR="00732741" w:rsidRPr="00A22BAC">
        <w:rPr>
          <w:lang w:val="sr-Latn-RS"/>
        </w:rPr>
        <w:t>komunicirati sa DBMS-om</w:t>
      </w:r>
      <w:r w:rsidR="00D7252F" w:rsidRPr="00A22BAC">
        <w:rPr>
          <w:lang w:val="sr-Latn-RS"/>
        </w:rPr>
        <w:t xml:space="preserve"> koji se nalazi na </w:t>
      </w:r>
      <w:r w:rsidR="00F06298" w:rsidRPr="00A22BAC">
        <w:rPr>
          <w:lang w:val="sr-Latn-RS"/>
        </w:rPr>
        <w:t>istoj mašini</w:t>
      </w:r>
      <w:r w:rsidR="00206E1F" w:rsidRPr="00A22BAC">
        <w:rPr>
          <w:lang w:val="sr-Latn-RS"/>
        </w:rPr>
        <w:t>.</w:t>
      </w:r>
    </w:p>
    <w:p w14:paraId="56C3338B" w14:textId="77777777" w:rsidR="00206E1F" w:rsidRPr="00A22BAC" w:rsidRDefault="00F06298" w:rsidP="00F06298">
      <w:pPr>
        <w:pStyle w:val="BodyText"/>
        <w:rPr>
          <w:lang w:val="sr-Latn-RS"/>
        </w:rPr>
      </w:pPr>
      <w:r w:rsidRPr="00A22BAC">
        <w:rPr>
          <w:lang w:val="sr-Latn-R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199D32F1" w14:textId="77777777" w:rsidR="00206E1F" w:rsidRPr="00A22BAC" w:rsidRDefault="00206E1F">
      <w:pPr>
        <w:pStyle w:val="BodyText"/>
        <w:rPr>
          <w:lang w:val="sr-Latn-RS"/>
        </w:rPr>
      </w:pPr>
    </w:p>
    <w:p w14:paraId="3EB7FA0E" w14:textId="77777777" w:rsidR="00206E1F" w:rsidRPr="00A22BAC" w:rsidRDefault="00740B9F" w:rsidP="00E5055D">
      <w:pPr>
        <w:pStyle w:val="BodyText"/>
        <w:ind w:left="851"/>
        <w:rPr>
          <w:lang w:val="sr-Latn-RS"/>
        </w:rPr>
      </w:pPr>
      <w:r w:rsidRPr="00A22BAC"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546C3D82" wp14:editId="15CC569A">
                <wp:extent cx="5172075" cy="1371600"/>
                <wp:effectExtent l="0" t="0" r="28575" b="1905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37160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18" y="3404"/>
                            <a:ext cx="1500" cy="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5C4FE" w14:textId="15BB09FE" w:rsidR="00B467CB" w:rsidRPr="00AD5712" w:rsidRDefault="000B7AE5">
                              <w:pPr>
                                <w:jc w:val="center"/>
                                <w:rPr>
                                  <w:b/>
                                  <w:lang w:val="sr-Latn-RS"/>
                                </w:rPr>
                              </w:pPr>
                              <w:r w:rsidRPr="00AD5712">
                                <w:rPr>
                                  <w:b/>
                                  <w:lang w:val="sr-Latn-RS"/>
                                </w:rPr>
                                <w:t>eRestoran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D7C3E" w14:textId="77777777" w:rsidR="00B467CB" w:rsidRDefault="00B467CB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12A40C53" w14:textId="77777777" w:rsidR="00B467CB" w:rsidRPr="00AF6B06" w:rsidRDefault="00B467CB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9397C" w14:textId="4629C2EE" w:rsidR="00B467CB" w:rsidRPr="00F06298" w:rsidRDefault="000B7AE5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eRestoran</w:t>
                              </w:r>
                              <w:r w:rsidR="00B467CB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B467CB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7F6F23E2" w14:textId="77777777" w:rsidR="00B467CB" w:rsidRPr="00F06298" w:rsidRDefault="00B467CB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5C08D22" w14:textId="77777777" w:rsidR="00B467CB" w:rsidRPr="00F06298" w:rsidRDefault="00B467CB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5F8106C6" w14:textId="4DEF4FBA" w:rsidR="00B467CB" w:rsidRPr="00F06298" w:rsidRDefault="000B7AE5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prijavljeni korisnici</w:t>
                              </w:r>
                              <w:r w:rsidR="00B467CB" w:rsidRPr="00F06298">
                                <w:rPr>
                                  <w:b/>
                                  <w:lang w:val="sr-Latn-CS"/>
                                </w:rPr>
                                <w:t xml:space="preserve"> </w:t>
                              </w:r>
                            </w:p>
                            <w:p w14:paraId="037D8291" w14:textId="77777777" w:rsidR="00B467CB" w:rsidRPr="00F06298" w:rsidRDefault="00B467CB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C3D82" id="Group 26" o:spid="_x0000_s1026" style="width:407.25pt;height:10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18;top:3404;width:150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B45C4FE" w14:textId="15BB09FE" w:rsidR="00B467CB" w:rsidRPr="00AD5712" w:rsidRDefault="000B7AE5">
                        <w:pPr>
                          <w:jc w:val="center"/>
                          <w:rPr>
                            <w:b/>
                            <w:lang w:val="sr-Latn-RS"/>
                          </w:rPr>
                        </w:pPr>
                        <w:r w:rsidRPr="00AD5712">
                          <w:rPr>
                            <w:b/>
                            <w:lang w:val="sr-Latn-RS"/>
                          </w:rPr>
                          <w:t>eRestoran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174D7C3E" w14:textId="77777777" w:rsidR="00B467CB" w:rsidRDefault="00B467CB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12A40C53" w14:textId="77777777" w:rsidR="00B467CB" w:rsidRPr="00AF6B06" w:rsidRDefault="00B467CB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6489397C" w14:textId="4629C2EE" w:rsidR="00B467CB" w:rsidRPr="00F06298" w:rsidRDefault="000B7AE5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eRestoran</w:t>
                        </w:r>
                        <w:r w:rsidR="00B467CB">
                          <w:rPr>
                            <w:lang w:val="sr-Latn-CS"/>
                          </w:rPr>
                          <w:t xml:space="preserve"> </w:t>
                        </w:r>
                        <w:r w:rsidR="00B467CB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7F6F23E2" w14:textId="77777777" w:rsidR="00B467CB" w:rsidRPr="00F06298" w:rsidRDefault="00B467CB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65C08D22" w14:textId="77777777" w:rsidR="00B467CB" w:rsidRPr="00F06298" w:rsidRDefault="00B467CB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5F8106C6" w14:textId="4DEF4FBA" w:rsidR="00B467CB" w:rsidRPr="00F06298" w:rsidRDefault="000B7AE5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prijavljeni korisnici</w:t>
                        </w:r>
                        <w:r w:rsidR="00B467CB" w:rsidRPr="00F06298">
                          <w:rPr>
                            <w:b/>
                            <w:lang w:val="sr-Latn-CS"/>
                          </w:rPr>
                          <w:t xml:space="preserve"> </w:t>
                        </w:r>
                      </w:p>
                      <w:p w14:paraId="037D8291" w14:textId="77777777" w:rsidR="00B467CB" w:rsidRPr="00F06298" w:rsidRDefault="00B467CB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3300AEE6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3C426FCB" w14:textId="65328A75"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6.1.1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Kontekst sistema </w:t>
      </w:r>
      <w:r w:rsidR="00AD5712" w:rsidRPr="00AD5712">
        <w:rPr>
          <w:rFonts w:ascii="Arial" w:hAnsi="Arial"/>
          <w:b/>
          <w:lang w:val="sr-Latn-RS"/>
        </w:rPr>
        <w:t>eRestoran</w:t>
      </w:r>
    </w:p>
    <w:p w14:paraId="5BC78819" w14:textId="77777777" w:rsidR="00AF6B06" w:rsidRPr="00A22BAC" w:rsidRDefault="00AF6B06" w:rsidP="00AF6B06">
      <w:pPr>
        <w:pStyle w:val="BodyText"/>
        <w:rPr>
          <w:b/>
          <w:lang w:val="sr-Latn-RS"/>
        </w:rPr>
      </w:pPr>
    </w:p>
    <w:p w14:paraId="10BD209E" w14:textId="77777777" w:rsidR="00206E1F" w:rsidRPr="00A22BAC" w:rsidRDefault="00740B9F" w:rsidP="00E5055D">
      <w:pPr>
        <w:pStyle w:val="BodyText"/>
        <w:ind w:left="2552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 wp14:anchorId="78993686" wp14:editId="28CDAFF6">
                <wp:extent cx="2971800" cy="1466215"/>
                <wp:effectExtent l="12065" t="5080" r="6985" b="508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DB1D6" w14:textId="77777777" w:rsidR="00B467CB" w:rsidRPr="00E5055D" w:rsidRDefault="00B467CB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464C5E7F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AD207F9" w14:textId="77777777" w:rsidR="00B467CB" w:rsidRPr="00E5055D" w:rsidRDefault="00B467CB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66250" w14:textId="77777777" w:rsidR="00B467CB" w:rsidRPr="00E5055D" w:rsidRDefault="00B467CB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1D96733A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FCF3B95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C2D8FDB" w14:textId="7F3CEDBA" w:rsidR="00B467CB" w:rsidRPr="00E5055D" w:rsidRDefault="00C77A5A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eRestoran</w:t>
                              </w:r>
                            </w:p>
                            <w:p w14:paraId="3AF49E66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556D80BA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64F038F5" w14:textId="4DDF713D" w:rsidR="00B467CB" w:rsidRPr="00E5055D" w:rsidRDefault="00C77A5A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eRestoran</w:t>
                              </w:r>
                            </w:p>
                            <w:p w14:paraId="6EC60397" w14:textId="77777777" w:rsidR="00B467CB" w:rsidRPr="00E5055D" w:rsidRDefault="00B467CB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98183" w14:textId="77777777" w:rsidR="00B467CB" w:rsidRDefault="00B467CB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93686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76DB1D6" w14:textId="77777777" w:rsidR="00B467CB" w:rsidRPr="00E5055D" w:rsidRDefault="00B467CB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464C5E7F" w14:textId="77777777"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14:paraId="7AD207F9" w14:textId="77777777" w:rsidR="00B467CB" w:rsidRPr="00E5055D" w:rsidRDefault="00B467CB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2A266250" w14:textId="77777777" w:rsidR="00B467CB" w:rsidRPr="00E5055D" w:rsidRDefault="00B467CB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1D96733A" w14:textId="77777777"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14:paraId="2FCF3B95" w14:textId="77777777"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14:paraId="3C2D8FDB" w14:textId="7F3CEDBA" w:rsidR="00B467CB" w:rsidRPr="00E5055D" w:rsidRDefault="00C77A5A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eRestoran</w:t>
                        </w:r>
                      </w:p>
                      <w:p w14:paraId="3AF49E66" w14:textId="77777777"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556D80BA" w14:textId="77777777"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14:paraId="64F038F5" w14:textId="4DDF713D" w:rsidR="00B467CB" w:rsidRPr="00E5055D" w:rsidRDefault="00C77A5A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eRestoran</w:t>
                        </w:r>
                      </w:p>
                      <w:p w14:paraId="6EC60397" w14:textId="77777777" w:rsidR="00B467CB" w:rsidRPr="00E5055D" w:rsidRDefault="00B467CB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25798183" w14:textId="77777777" w:rsidR="00B467CB" w:rsidRDefault="00B467CB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9918B4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065579ED" w14:textId="6C68E2FB"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6.1.2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Pregled sistema </w:t>
      </w:r>
      <w:r w:rsidR="00AD5712" w:rsidRPr="00AD5712">
        <w:rPr>
          <w:rFonts w:ascii="Arial" w:hAnsi="Arial"/>
          <w:b/>
          <w:lang w:val="sr-Latn-RS"/>
        </w:rPr>
        <w:t>eRestoran</w:t>
      </w:r>
    </w:p>
    <w:p w14:paraId="183325FC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7D44E074" w14:textId="77777777" w:rsidR="00206E1F" w:rsidRPr="00A22BAC" w:rsidRDefault="00D44844" w:rsidP="00B849B5">
      <w:pPr>
        <w:pStyle w:val="Heading2"/>
        <w:rPr>
          <w:lang w:val="sr-Latn-RS"/>
        </w:rPr>
      </w:pPr>
      <w:bookmarkStart w:id="15" w:name="_Toc161771506"/>
      <w:r w:rsidRPr="00A22BAC">
        <w:rPr>
          <w:lang w:val="sr-Latn-RS"/>
        </w:rPr>
        <w:t xml:space="preserve">Pregled </w:t>
      </w:r>
      <w:r w:rsidR="00B849B5" w:rsidRPr="00A22BAC">
        <w:rPr>
          <w:lang w:val="sr-Latn-RS"/>
        </w:rPr>
        <w:t>mogućnosti</w:t>
      </w:r>
      <w:bookmarkEnd w:id="15"/>
    </w:p>
    <w:p w14:paraId="5021E198" w14:textId="77777777" w:rsidR="00910D44" w:rsidRPr="00A22BAC" w:rsidRDefault="0074590A" w:rsidP="00910D44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Tabela prikazana u ovom odeljku identifikuje osnovne mogućnosti </w:t>
      </w:r>
      <w:r w:rsidR="00910D44">
        <w:rPr>
          <w:lang w:val="sr-Latn-RS"/>
        </w:rPr>
        <w:t>web aplikacije eRestoran</w:t>
      </w:r>
      <w:r w:rsidRPr="00A22BAC">
        <w:rPr>
          <w:lang w:val="sr-Latn-RS"/>
        </w:rPr>
        <w:t xml:space="preserve"> u pogledu prednosti koje nudi i funkcionalnosti koje te prednosti ostvaruju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>Dodatni opis funkcionalnih zahteva je dat u odeljku 7 ovog dokumenta.</w:t>
      </w:r>
    </w:p>
    <w:p w14:paraId="48ED60B4" w14:textId="3ED854B1" w:rsidR="00206E1F" w:rsidRPr="00A22BAC" w:rsidRDefault="00206E1F" w:rsidP="00910D44">
      <w:pPr>
        <w:pStyle w:val="BodyText"/>
        <w:rPr>
          <w:lang w:val="sr-Latn-RS"/>
        </w:rPr>
      </w:pPr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A22BAC" w14:paraId="1D931537" w14:textId="77777777" w:rsidTr="006F5D80">
        <w:tc>
          <w:tcPr>
            <w:tcW w:w="4230" w:type="dxa"/>
          </w:tcPr>
          <w:p w14:paraId="55A3AF1C" w14:textId="77777777"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14:paraId="03819739" w14:textId="77777777"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Funkcionalnosti</w:t>
            </w:r>
          </w:p>
        </w:tc>
      </w:tr>
      <w:tr w:rsidR="00206E1F" w:rsidRPr="00A22BAC" w14:paraId="21C5E5A7" w14:textId="77777777" w:rsidTr="006F5D80">
        <w:tc>
          <w:tcPr>
            <w:tcW w:w="4230" w:type="dxa"/>
          </w:tcPr>
          <w:p w14:paraId="2EA1989A" w14:textId="12C6DFF9"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Centralizovan</w:t>
            </w:r>
            <w:r w:rsidR="00910D44">
              <w:rPr>
                <w:lang w:val="sr-Latn-RS"/>
              </w:rPr>
              <w:t xml:space="preserve"> skup informacija </w:t>
            </w:r>
            <w:r w:rsidRPr="00A22BAC">
              <w:rPr>
                <w:lang w:val="sr-Latn-RS"/>
              </w:rPr>
              <w:t xml:space="preserve">o </w:t>
            </w:r>
            <w:r w:rsidR="00910D44">
              <w:rPr>
                <w:lang w:val="sr-Latn-RS"/>
              </w:rPr>
              <w:t>restoranima</w:t>
            </w:r>
          </w:p>
        </w:tc>
        <w:tc>
          <w:tcPr>
            <w:tcW w:w="4518" w:type="dxa"/>
          </w:tcPr>
          <w:p w14:paraId="08681993" w14:textId="6925F12A" w:rsidR="00206E1F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Prikaz i pretraživanje </w:t>
            </w:r>
            <w:r w:rsidR="00910D44">
              <w:rPr>
                <w:lang w:val="sr-Latn-RS"/>
              </w:rPr>
              <w:t>informacija za traženi resotran</w:t>
            </w:r>
          </w:p>
          <w:p w14:paraId="1CA9D6C6" w14:textId="4FB5A12F" w:rsidR="00A12200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05F574B9" w14:textId="5A018E6E" w:rsidR="00910D44" w:rsidRDefault="00910D44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F</w:t>
            </w:r>
            <w:r w:rsidRPr="00910D44">
              <w:rPr>
                <w:lang w:val="sr-Latn-RS"/>
              </w:rPr>
              <w:t>iltriranje restorana po oceni, lokaciji</w:t>
            </w:r>
          </w:p>
          <w:p w14:paraId="54CEEF79" w14:textId="1976C374" w:rsidR="00A12200" w:rsidRPr="00A22BAC" w:rsidRDefault="00910D44" w:rsidP="00910D44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F</w:t>
            </w:r>
            <w:r w:rsidRPr="00910D44">
              <w:rPr>
                <w:lang w:val="sr-Latn-RS"/>
              </w:rPr>
              <w:t>iltriranje jela po ceni, tipu, oceni</w:t>
            </w:r>
            <w:r>
              <w:rPr>
                <w:lang w:val="sr-Latn-RS"/>
              </w:rPr>
              <w:t>...</w:t>
            </w:r>
          </w:p>
        </w:tc>
      </w:tr>
      <w:tr w:rsidR="00206E1F" w:rsidRPr="00A22BAC" w14:paraId="0E26CECB" w14:textId="77777777" w:rsidTr="006F5D80">
        <w:tc>
          <w:tcPr>
            <w:tcW w:w="4230" w:type="dxa"/>
          </w:tcPr>
          <w:p w14:paraId="4007F256" w14:textId="06D23D30" w:rsidR="00206E1F" w:rsidRPr="00A22BAC" w:rsidRDefault="00910D44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Poboljšana interakcija između korisnika i restorana</w:t>
            </w:r>
          </w:p>
        </w:tc>
        <w:tc>
          <w:tcPr>
            <w:tcW w:w="4518" w:type="dxa"/>
          </w:tcPr>
          <w:p w14:paraId="0BE8AFB4" w14:textId="0AF15FEF" w:rsidR="00206E1F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Prikaz svih </w:t>
            </w:r>
            <w:r w:rsidR="00910D44">
              <w:rPr>
                <w:lang w:val="sr-Latn-RS"/>
              </w:rPr>
              <w:t>komentara za restoran i jela</w:t>
            </w:r>
          </w:p>
          <w:p w14:paraId="68F9FB62" w14:textId="378CF9E5" w:rsidR="00910D44" w:rsidRPr="00A22BAC" w:rsidRDefault="00910D44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Postavljanje novih komentara za restoran i jelo</w:t>
            </w:r>
          </w:p>
          <w:p w14:paraId="78A9336D" w14:textId="77777777"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3187D210" w14:textId="77777777" w:rsidTr="006F5D80">
        <w:tc>
          <w:tcPr>
            <w:tcW w:w="4230" w:type="dxa"/>
          </w:tcPr>
          <w:p w14:paraId="01D7EE55" w14:textId="5770FDBA" w:rsidR="00206E1F" w:rsidRPr="00A22BAC" w:rsidRDefault="00910D44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Interaktivan i lak pristup za rezervaciju stola</w:t>
            </w:r>
          </w:p>
        </w:tc>
        <w:tc>
          <w:tcPr>
            <w:tcW w:w="4518" w:type="dxa"/>
          </w:tcPr>
          <w:p w14:paraId="53DEE947" w14:textId="4492B92A" w:rsidR="00206E1F" w:rsidRDefault="00910D44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Grafički prikaz </w:t>
            </w:r>
            <w:r w:rsidR="006F5D80">
              <w:rPr>
                <w:lang w:val="sr-Latn-RS"/>
              </w:rPr>
              <w:t>sale gde se rezerviše sto</w:t>
            </w:r>
          </w:p>
          <w:p w14:paraId="177497DE" w14:textId="77777777" w:rsidR="00206E1F" w:rsidRDefault="006F5D80" w:rsidP="006F5D8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Rezervacija stola za određeni broj osoba</w:t>
            </w:r>
          </w:p>
          <w:p w14:paraId="76FA38F1" w14:textId="04483634" w:rsidR="006F5D80" w:rsidRDefault="006F5D80" w:rsidP="006F5D8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Rezervacija stola za određeni termin</w:t>
            </w:r>
          </w:p>
          <w:p w14:paraId="29A81DB1" w14:textId="6EF2E2F8" w:rsidR="006F5D80" w:rsidRPr="00A22BAC" w:rsidRDefault="006F5D80" w:rsidP="006F5D8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2F4800B6" w14:textId="77777777" w:rsidTr="006F5D80">
        <w:tc>
          <w:tcPr>
            <w:tcW w:w="4230" w:type="dxa"/>
          </w:tcPr>
          <w:p w14:paraId="622C5D0B" w14:textId="77777777"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5AFA4A55" w14:textId="77777777" w:rsidR="00206E1F" w:rsidRPr="00A22BAC" w:rsidRDefault="00A12200" w:rsidP="006F37E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Mogućnost pristupa i ažuriranja svih podataka sa bilo koje lokacije </w:t>
            </w:r>
            <w:r w:rsidR="006F37E4" w:rsidRPr="00A22BAC">
              <w:rPr>
                <w:lang w:val="sr-Latn-RS"/>
              </w:rPr>
              <w:t>korišćenjem PC-a i Internet konekcije</w:t>
            </w:r>
            <w:r w:rsidR="00206E1F" w:rsidRPr="00A22BAC">
              <w:rPr>
                <w:lang w:val="sr-Latn-RS"/>
              </w:rPr>
              <w:t>.</w:t>
            </w:r>
          </w:p>
          <w:p w14:paraId="4F0288D4" w14:textId="77777777"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14:paraId="78501BD5" w14:textId="77777777" w:rsidR="00206E1F" w:rsidRPr="00A22BAC" w:rsidRDefault="00206E1F">
      <w:pPr>
        <w:pStyle w:val="BodyText"/>
        <w:rPr>
          <w:lang w:val="sr-Latn-RS"/>
        </w:rPr>
      </w:pPr>
    </w:p>
    <w:p w14:paraId="3448B2CA" w14:textId="77777777" w:rsidR="00206E1F" w:rsidRPr="00A22BAC" w:rsidRDefault="00D44844" w:rsidP="00D44844">
      <w:pPr>
        <w:pStyle w:val="Heading2"/>
        <w:rPr>
          <w:lang w:val="sr-Latn-RS"/>
        </w:rPr>
      </w:pPr>
      <w:bookmarkStart w:id="16" w:name="_Toc161771507"/>
      <w:r w:rsidRPr="00A22BAC">
        <w:rPr>
          <w:lang w:val="sr-Latn-RS"/>
        </w:rPr>
        <w:lastRenderedPageBreak/>
        <w:t>Pretpostavke i zavisnosti</w:t>
      </w:r>
      <w:bookmarkEnd w:id="16"/>
    </w:p>
    <w:p w14:paraId="63FFC553" w14:textId="70851602" w:rsidR="00206E1F" w:rsidRPr="00A22BAC" w:rsidRDefault="007F3BDB" w:rsidP="00445A8C">
      <w:pPr>
        <w:pStyle w:val="BodyText"/>
        <w:rPr>
          <w:lang w:val="sr-Latn-RS"/>
        </w:rPr>
      </w:pPr>
      <w:r>
        <w:rPr>
          <w:lang w:val="sr-Latn-RS"/>
        </w:rPr>
        <w:t>Web aplikacija eRestoran</w:t>
      </w:r>
      <w:r w:rsidR="00445A8C" w:rsidRPr="00A22BAC">
        <w:rPr>
          <w:lang w:val="sr-Latn-RS"/>
        </w:rPr>
        <w:t xml:space="preserve"> je zavisn</w:t>
      </w:r>
      <w:r>
        <w:rPr>
          <w:lang w:val="sr-Latn-RS"/>
        </w:rPr>
        <w:t>a</w:t>
      </w:r>
      <w:r w:rsidR="00445A8C" w:rsidRPr="00A22BAC">
        <w:rPr>
          <w:lang w:val="sr-Latn-RS"/>
        </w:rPr>
        <w:t xml:space="preserve"> od</w:t>
      </w:r>
      <w:r w:rsidR="00D67D2B" w:rsidRPr="00A22BAC">
        <w:rPr>
          <w:lang w:val="sr-Latn-RS"/>
        </w:rPr>
        <w:t>:</w:t>
      </w:r>
    </w:p>
    <w:p w14:paraId="6641E81A" w14:textId="685D686C" w:rsidR="00D67D2B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7F3BDB">
        <w:rPr>
          <w:lang w:val="sr-Latn-RS"/>
        </w:rPr>
        <w:t>e</w:t>
      </w:r>
      <w:r w:rsidRPr="00A22BAC">
        <w:rPr>
          <w:lang w:val="sr-Latn-RS"/>
        </w:rPr>
        <w:t xml:space="preserve"> Web servera za izabrani skripting jezik.</w:t>
      </w:r>
    </w:p>
    <w:p w14:paraId="09721D51" w14:textId="772EA4EE" w:rsidR="00206E1F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</w:t>
      </w:r>
      <w:r w:rsidR="00C206AF" w:rsidRPr="00A22BAC">
        <w:rPr>
          <w:lang w:val="sr-Latn-RS"/>
        </w:rPr>
        <w:t xml:space="preserve">skripting jezika </w:t>
      </w:r>
      <w:r w:rsidR="007F3BDB">
        <w:rPr>
          <w:lang w:val="sr-Latn-RS"/>
        </w:rPr>
        <w:t xml:space="preserve">za </w:t>
      </w:r>
      <w:r w:rsidR="00C206AF" w:rsidRPr="00A22BAC">
        <w:rPr>
          <w:lang w:val="sr-Latn-RS"/>
        </w:rPr>
        <w:t>Windows platformu.</w:t>
      </w:r>
      <w:r w:rsidR="00206E1F" w:rsidRPr="00A22BAC">
        <w:rPr>
          <w:lang w:val="sr-Latn-RS"/>
        </w:rPr>
        <w:t xml:space="preserve"> </w:t>
      </w:r>
    </w:p>
    <w:p w14:paraId="79DB672B" w14:textId="77777777" w:rsidR="00C206AF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Mogućnost p</w:t>
      </w:r>
      <w:r w:rsidR="00C206AF" w:rsidRPr="00A22BAC">
        <w:rPr>
          <w:lang w:val="sr-Latn-RS"/>
        </w:rPr>
        <w:t>ovezivanja sa DBMS-om iz skripting jezika.</w:t>
      </w:r>
    </w:p>
    <w:p w14:paraId="7111C60B" w14:textId="0476EBF6" w:rsidR="00C206AF" w:rsidRPr="00A22BAC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DBMS-a za Windows platformu.</w:t>
      </w:r>
    </w:p>
    <w:p w14:paraId="51E783B7" w14:textId="069304A3" w:rsidR="00445A8C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Funkcionalnosti Web čitača koje korisnici upotrebljavaju za pristupanje </w:t>
      </w:r>
      <w:r w:rsidR="007F3BDB">
        <w:rPr>
          <w:lang w:val="sr-Latn-RS"/>
        </w:rPr>
        <w:t>sajtu</w:t>
      </w:r>
      <w:r w:rsidRPr="00A22BAC">
        <w:rPr>
          <w:lang w:val="sr-Latn-RS"/>
        </w:rPr>
        <w:t>.</w:t>
      </w:r>
    </w:p>
    <w:p w14:paraId="39B4D6BA" w14:textId="77777777" w:rsidR="00206E1F" w:rsidRPr="00A22BAC" w:rsidRDefault="00D44844" w:rsidP="00B849B5">
      <w:pPr>
        <w:pStyle w:val="Heading2"/>
        <w:rPr>
          <w:lang w:val="sr-Latn-RS"/>
        </w:rPr>
      </w:pPr>
      <w:bookmarkStart w:id="17" w:name="_Toc161771508"/>
      <w:r w:rsidRPr="00A22BAC">
        <w:rPr>
          <w:lang w:val="sr-Latn-RS"/>
        </w:rPr>
        <w:t>Cena</w:t>
      </w:r>
      <w:bookmarkEnd w:id="17"/>
    </w:p>
    <w:p w14:paraId="699E6FD7" w14:textId="11E8087E"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>Zbog ograničenja u</w:t>
      </w:r>
      <w:r w:rsidR="007F3BDB">
        <w:rPr>
          <w:lang w:val="sr-Latn-RS"/>
        </w:rPr>
        <w:t xml:space="preserve"> vremenskom</w:t>
      </w:r>
      <w:r w:rsidRPr="00A22BAC">
        <w:rPr>
          <w:lang w:val="sr-Latn-RS"/>
        </w:rPr>
        <w:t xml:space="preserve"> pogled</w:t>
      </w:r>
      <w:r w:rsidR="007F3BDB">
        <w:rPr>
          <w:lang w:val="sr-Latn-RS"/>
        </w:rPr>
        <w:t>u</w:t>
      </w:r>
      <w:r w:rsidRPr="00A22BAC">
        <w:rPr>
          <w:lang w:val="sr-Latn-RS"/>
        </w:rPr>
        <w:t xml:space="preserve">, cena razvoja sistema ne sme da premaši sumu od </w:t>
      </w:r>
      <w:r w:rsidR="007F3BDB">
        <w:rPr>
          <w:lang w:val="sr-Latn-RS"/>
        </w:rPr>
        <w:t>1.000.000</w:t>
      </w:r>
      <w:r w:rsidRPr="00A22BAC">
        <w:rPr>
          <w:lang w:val="sr-Latn-RS"/>
        </w:rPr>
        <w:t xml:space="preserve"> dinara.</w:t>
      </w:r>
    </w:p>
    <w:p w14:paraId="4881822A" w14:textId="6C109C40" w:rsidR="007F3BDB" w:rsidRPr="00A22BAC" w:rsidRDefault="00D62AEA" w:rsidP="007F3BDB">
      <w:pPr>
        <w:pStyle w:val="BodyText"/>
        <w:rPr>
          <w:lang w:val="sr-Latn-RS"/>
        </w:rPr>
      </w:pPr>
      <w:r w:rsidRPr="00A22BAC">
        <w:rPr>
          <w:lang w:val="sr-Latn-RS"/>
        </w:rPr>
        <w:t>Za instalaciju siste</w:t>
      </w:r>
      <w:r w:rsidR="00445A8C" w:rsidRPr="00A22BAC">
        <w:rPr>
          <w:lang w:val="sr-Latn-RS"/>
        </w:rPr>
        <w:t xml:space="preserve">ma će biti iskorišćen </w:t>
      </w:r>
      <w:r w:rsidRPr="00A22BAC">
        <w:rPr>
          <w:lang w:val="sr-Latn-RS"/>
        </w:rPr>
        <w:t>Web server</w:t>
      </w:r>
      <w:r w:rsidR="00445A8C" w:rsidRPr="00A22BAC">
        <w:rPr>
          <w:lang w:val="sr-Latn-RS"/>
        </w:rPr>
        <w:t xml:space="preserve"> mašina</w:t>
      </w:r>
      <w:r w:rsidRPr="00A22BAC">
        <w:rPr>
          <w:lang w:val="sr-Latn-RS"/>
        </w:rPr>
        <w:t xml:space="preserve"> tako da nije potrebno odvajati poseban budžet za kupovinu hardvera</w:t>
      </w:r>
      <w:r w:rsidR="00206E1F" w:rsidRPr="00A22BAC">
        <w:rPr>
          <w:lang w:val="sr-Latn-RS"/>
        </w:rPr>
        <w:t>.</w:t>
      </w:r>
    </w:p>
    <w:p w14:paraId="63F80C5B" w14:textId="443917BC" w:rsidR="00206E1F" w:rsidRPr="00A22BAC" w:rsidRDefault="00D44844" w:rsidP="00D44844">
      <w:pPr>
        <w:pStyle w:val="Heading2"/>
        <w:rPr>
          <w:lang w:val="sr-Latn-RS"/>
        </w:rPr>
      </w:pPr>
      <w:bookmarkStart w:id="18" w:name="_Toc161771509"/>
      <w:r w:rsidRPr="00A22BAC">
        <w:rPr>
          <w:lang w:val="sr-Latn-RS"/>
        </w:rPr>
        <w:t>Licenciranje i instalacija</w:t>
      </w:r>
      <w:bookmarkEnd w:id="18"/>
    </w:p>
    <w:p w14:paraId="3DFEF42C" w14:textId="50C3588E" w:rsidR="00206E1F" w:rsidRPr="00A22BAC" w:rsidRDefault="00A82910" w:rsidP="00E5055D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za početak biti instaliran samo </w:t>
      </w:r>
      <w:r w:rsidR="007F3BDB">
        <w:rPr>
          <w:lang w:val="sr-Latn-RS"/>
        </w:rPr>
        <w:t>na lokalnom računaru</w:t>
      </w:r>
      <w:r w:rsidRPr="00A22BAC">
        <w:rPr>
          <w:lang w:val="sr-Latn-RS"/>
        </w:rPr>
        <w:t xml:space="preserve"> tako da ne postoje posebni zahtevi u pogledu licenciranja</w:t>
      </w:r>
      <w:r w:rsidR="00206E1F" w:rsidRPr="00A22BAC">
        <w:rPr>
          <w:lang w:val="sr-Latn-RS"/>
        </w:rPr>
        <w:t>.</w:t>
      </w:r>
    </w:p>
    <w:p w14:paraId="78EA1226" w14:textId="42DA74EF"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>Kako</w:t>
      </w:r>
      <w:r w:rsidR="007F3BDB">
        <w:rPr>
          <w:lang w:val="sr-Latn-RS"/>
        </w:rPr>
        <w:t xml:space="preserve"> web aplikacija</w:t>
      </w:r>
      <w:r w:rsidRPr="00A22BAC">
        <w:rPr>
          <w:lang w:val="sr-Latn-RS"/>
        </w:rPr>
        <w:t xml:space="preserve"> </w:t>
      </w:r>
      <w:r w:rsidR="007F3BDB">
        <w:rPr>
          <w:lang w:val="sr-Latn-RS"/>
        </w:rPr>
        <w:t>eRestoran</w:t>
      </w:r>
      <w:r w:rsidRPr="00A22BAC">
        <w:rPr>
          <w:lang w:val="sr-Latn-RS"/>
        </w:rPr>
        <w:t xml:space="preserve"> nije proizvod namenjen za šire tržište</w:t>
      </w:r>
      <w:r w:rsidR="007F3BDB">
        <w:rPr>
          <w:lang w:val="sr-Latn-RS"/>
        </w:rPr>
        <w:t>,</w:t>
      </w:r>
      <w:r w:rsidRPr="00A22BAC">
        <w:rPr>
          <w:lang w:val="sr-Latn-RS"/>
        </w:rPr>
        <w:t xml:space="preserve"> neće biti pravljen poseban instalacioni program. Ipak, potrebno je obezbediti automatizaciju procesa kreiranja baze podataka.</w:t>
      </w:r>
    </w:p>
    <w:p w14:paraId="46C737A9" w14:textId="77777777" w:rsidR="00206E1F" w:rsidRPr="00A22BAC" w:rsidRDefault="00B849B5" w:rsidP="00B849B5">
      <w:pPr>
        <w:pStyle w:val="Heading1"/>
        <w:rPr>
          <w:lang w:val="sr-Latn-RS"/>
        </w:rPr>
      </w:pPr>
      <w:bookmarkStart w:id="19" w:name="_Toc161771510"/>
      <w:r w:rsidRPr="00A22BAC">
        <w:rPr>
          <w:lang w:val="sr-Latn-RS"/>
        </w:rPr>
        <w:t>Funkcionalni zahtevi</w:t>
      </w:r>
      <w:bookmarkEnd w:id="19"/>
    </w:p>
    <w:p w14:paraId="63AF31F9" w14:textId="12189FB3" w:rsidR="00206E1F" w:rsidRPr="00A22BAC" w:rsidRDefault="00F6773B" w:rsidP="00F677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definisane funkcionalnosti </w:t>
      </w:r>
      <w:r w:rsidR="00E65065">
        <w:rPr>
          <w:lang w:val="sr-Latn-RS"/>
        </w:rPr>
        <w:t>web aplikacije</w:t>
      </w:r>
      <w:r w:rsidR="00E65065" w:rsidRPr="00A22BAC">
        <w:rPr>
          <w:lang w:val="sr-Latn-RS"/>
        </w:rPr>
        <w:t xml:space="preserve"> </w:t>
      </w:r>
      <w:r w:rsidR="00E65065">
        <w:rPr>
          <w:lang w:val="sr-Latn-RS"/>
        </w:rPr>
        <w:t>eRestoran</w:t>
      </w:r>
      <w:r w:rsidRPr="00A22BAC">
        <w:rPr>
          <w:lang w:val="sr-Latn-RS"/>
        </w:rPr>
        <w:t>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A22BAC">
        <w:rPr>
          <w:lang w:val="sr-Latn-RS"/>
        </w:rPr>
        <w:t xml:space="preserve">. </w:t>
      </w:r>
    </w:p>
    <w:p w14:paraId="531D06A8" w14:textId="77777777" w:rsidR="00206E1F" w:rsidRPr="00A22BAC" w:rsidRDefault="00254CBE">
      <w:pPr>
        <w:pStyle w:val="Heading2"/>
        <w:rPr>
          <w:lang w:val="sr-Latn-RS"/>
        </w:rPr>
      </w:pPr>
      <w:bookmarkStart w:id="20" w:name="_Toc161771511"/>
      <w:r w:rsidRPr="00A22BAC">
        <w:rPr>
          <w:lang w:val="sr-Latn-RS"/>
        </w:rPr>
        <w:t>Prijavljivanje na sistem</w:t>
      </w:r>
      <w:bookmarkEnd w:id="20"/>
    </w:p>
    <w:p w14:paraId="1B9535C6" w14:textId="13342398" w:rsidR="00206E1F" w:rsidRPr="00A22BAC" w:rsidRDefault="005613E4" w:rsidP="005613E4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Za administratora i </w:t>
      </w:r>
      <w:r w:rsidR="00E65065">
        <w:rPr>
          <w:lang w:val="sr-Latn-RS"/>
        </w:rPr>
        <w:t>korisnike</w:t>
      </w:r>
      <w:r w:rsidRPr="00A22BAC">
        <w:rPr>
          <w:lang w:val="sr-Latn-RS"/>
        </w:rPr>
        <w:t xml:space="preserve"> se mora obezbediti prijavljivanje na </w:t>
      </w:r>
      <w:r w:rsidR="00E65065">
        <w:rPr>
          <w:lang w:val="sr-Latn-RS"/>
        </w:rPr>
        <w:t>sajt</w:t>
      </w:r>
      <w:r w:rsidRPr="00A22BAC">
        <w:rPr>
          <w:lang w:val="sr-Latn-RS"/>
        </w:rPr>
        <w:t xml:space="preserve"> korišćenjem korisničkog imena i lozinke.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Sistem treba da obezbedi korisniku mogućnost promene lozinke.</w:t>
      </w:r>
    </w:p>
    <w:p w14:paraId="463C9F22" w14:textId="7A0DD1DD" w:rsidR="005613E4" w:rsidRPr="00A22BAC" w:rsidRDefault="00930AD8" w:rsidP="005613E4">
      <w:pPr>
        <w:pStyle w:val="BodyText"/>
        <w:rPr>
          <w:lang w:val="sr-Latn-RS"/>
        </w:rPr>
      </w:pPr>
      <w:r>
        <w:rPr>
          <w:lang w:val="sr-Latn-RS"/>
        </w:rPr>
        <w:t>Posetioci sajta</w:t>
      </w:r>
      <w:r w:rsidR="005613E4" w:rsidRPr="00A22BAC">
        <w:rPr>
          <w:lang w:val="sr-Latn-RS"/>
        </w:rPr>
        <w:t xml:space="preserve"> pristupaju informacijama bez potrebe prijavljivanja na sistem.</w:t>
      </w:r>
    </w:p>
    <w:p w14:paraId="1EB1A9A7" w14:textId="727679FB" w:rsidR="002A5E27" w:rsidRPr="00A22BAC" w:rsidRDefault="002A5E27" w:rsidP="002A5E27">
      <w:pPr>
        <w:pStyle w:val="Heading2"/>
        <w:rPr>
          <w:lang w:val="sr-Latn-RS"/>
        </w:rPr>
      </w:pPr>
      <w:bookmarkStart w:id="21" w:name="_Toc161771512"/>
      <w:r w:rsidRPr="00A22BAC">
        <w:rPr>
          <w:lang w:val="sr-Latn-RS"/>
        </w:rPr>
        <w:t xml:space="preserve">Unos, prikaz i ažuriranje osnovnih podataka o </w:t>
      </w:r>
      <w:bookmarkEnd w:id="21"/>
      <w:r w:rsidR="00930AD8">
        <w:rPr>
          <w:lang w:val="sr-Latn-RS"/>
        </w:rPr>
        <w:t>restoranu</w:t>
      </w:r>
    </w:p>
    <w:p w14:paraId="20C63E64" w14:textId="17328F2D" w:rsidR="002A5E27" w:rsidRPr="00A22BAC" w:rsidRDefault="00930AD8" w:rsidP="002A5E27">
      <w:pPr>
        <w:pStyle w:val="BodyText"/>
        <w:rPr>
          <w:lang w:val="sr-Latn-RS"/>
        </w:rPr>
      </w:pPr>
      <w:r>
        <w:rPr>
          <w:lang w:val="sr-Latn-RS"/>
        </w:rPr>
        <w:t>Administrator</w:t>
      </w:r>
      <w:r w:rsidR="002A5E27" w:rsidRPr="00A22BAC">
        <w:rPr>
          <w:lang w:val="sr-Latn-RS"/>
        </w:rPr>
        <w:t xml:space="preserve"> je zadužen za ažuriranje osnovnih podataka o </w:t>
      </w:r>
      <w:r>
        <w:rPr>
          <w:lang w:val="sr-Latn-RS"/>
        </w:rPr>
        <w:t>restoranu</w:t>
      </w:r>
      <w:r w:rsidR="002A5E27" w:rsidRPr="00A22BAC">
        <w:rPr>
          <w:lang w:val="sr-Latn-RS"/>
        </w:rPr>
        <w:t xml:space="preserve"> koji će se prikazivati na </w:t>
      </w:r>
      <w:r>
        <w:rPr>
          <w:lang w:val="sr-Latn-RS"/>
        </w:rPr>
        <w:t>stranici tog restorana</w:t>
      </w:r>
      <w:r w:rsidR="002A5E27" w:rsidRPr="00A22BAC">
        <w:rPr>
          <w:lang w:val="sr-Latn-RS"/>
        </w:rPr>
        <w:t xml:space="preserve">. </w:t>
      </w:r>
    </w:p>
    <w:p w14:paraId="70544A2F" w14:textId="4725243F" w:rsidR="00206E1F" w:rsidRPr="00A22BAC" w:rsidRDefault="00254CBE" w:rsidP="005A3F8C">
      <w:pPr>
        <w:pStyle w:val="Heading2"/>
        <w:rPr>
          <w:lang w:val="sr-Latn-RS"/>
        </w:rPr>
      </w:pPr>
      <w:bookmarkStart w:id="22" w:name="_Toc161771513"/>
      <w:r w:rsidRPr="00A22BAC">
        <w:rPr>
          <w:lang w:val="sr-Latn-RS"/>
        </w:rPr>
        <w:t xml:space="preserve">Kreiranje </w:t>
      </w:r>
      <w:bookmarkEnd w:id="22"/>
      <w:r w:rsidR="00930AD8">
        <w:rPr>
          <w:lang w:val="sr-Latn-RS"/>
        </w:rPr>
        <w:t>korisničkog naloga</w:t>
      </w:r>
    </w:p>
    <w:p w14:paraId="6CAECE54" w14:textId="2AF93D6A" w:rsidR="00206E1F" w:rsidRPr="00A22BAC" w:rsidRDefault="00930AD8" w:rsidP="009029D5">
      <w:pPr>
        <w:pStyle w:val="BodyText"/>
        <w:rPr>
          <w:lang w:val="sr-Latn-RS"/>
        </w:rPr>
      </w:pPr>
      <w:r>
        <w:rPr>
          <w:lang w:val="sr-Latn-RS"/>
        </w:rPr>
        <w:t>Svaki posetilac</w:t>
      </w:r>
      <w:r w:rsidR="005A3F8C" w:rsidRPr="00A22BAC">
        <w:rPr>
          <w:lang w:val="sr-Latn-RS"/>
        </w:rPr>
        <w:t xml:space="preserve"> ima mogućnost kreiranja nov</w:t>
      </w:r>
      <w:r>
        <w:rPr>
          <w:lang w:val="sr-Latn-RS"/>
        </w:rPr>
        <w:t>og</w:t>
      </w:r>
      <w:r w:rsidR="005A3F8C" w:rsidRPr="00A22BAC">
        <w:rPr>
          <w:lang w:val="sr-Latn-RS"/>
        </w:rPr>
        <w:t xml:space="preserve"> korisničk</w:t>
      </w:r>
      <w:r>
        <w:rPr>
          <w:lang w:val="sr-Latn-RS"/>
        </w:rPr>
        <w:t>og</w:t>
      </w:r>
      <w:r w:rsidR="005A3F8C" w:rsidRPr="00A22BAC">
        <w:rPr>
          <w:lang w:val="sr-Latn-RS"/>
        </w:rPr>
        <w:t xml:space="preserve"> nalog</w:t>
      </w:r>
      <w:r>
        <w:rPr>
          <w:lang w:val="sr-Latn-RS"/>
        </w:rPr>
        <w:t>a</w:t>
      </w:r>
      <w:r w:rsidR="005A3F8C" w:rsidRPr="00A22BAC">
        <w:rPr>
          <w:lang w:val="sr-Latn-RS"/>
        </w:rPr>
        <w:t>.</w:t>
      </w:r>
      <w:r>
        <w:rPr>
          <w:lang w:val="sr-Latn-RS"/>
        </w:rPr>
        <w:t xml:space="preserve"> Administrator će imati mogućnost da dodeli ulogu administratora nekim od postojeći</w:t>
      </w:r>
      <w:r w:rsidR="008B1961">
        <w:rPr>
          <w:lang w:val="sr-Latn-RS"/>
        </w:rPr>
        <w:t>h</w:t>
      </w:r>
      <w:r>
        <w:rPr>
          <w:lang w:val="sr-Latn-RS"/>
        </w:rPr>
        <w:t xml:space="preserve"> korisnika.</w:t>
      </w:r>
    </w:p>
    <w:p w14:paraId="092E6408" w14:textId="351DF63D" w:rsidR="002A5E27" w:rsidRPr="00A22BAC" w:rsidRDefault="002A5E27" w:rsidP="002A5E27">
      <w:pPr>
        <w:pStyle w:val="Heading2"/>
        <w:rPr>
          <w:lang w:val="sr-Latn-RS"/>
        </w:rPr>
      </w:pPr>
      <w:bookmarkStart w:id="23" w:name="_Toc161771514"/>
      <w:r w:rsidRPr="00A22BAC">
        <w:rPr>
          <w:lang w:val="sr-Latn-RS"/>
        </w:rPr>
        <w:t xml:space="preserve">Unos, prikaz i ažuriranje podataka </w:t>
      </w:r>
      <w:bookmarkEnd w:id="23"/>
      <w:r w:rsidR="00930AD8">
        <w:rPr>
          <w:lang w:val="sr-Latn-RS"/>
        </w:rPr>
        <w:t>registrovanih korisnika</w:t>
      </w:r>
    </w:p>
    <w:p w14:paraId="53C02F97" w14:textId="6B23BC8E" w:rsidR="002A5E27" w:rsidRPr="00A22BAC" w:rsidRDefault="002A5E27" w:rsidP="002A5E2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Za svaki kreirani nalog potrebno je vezati i informacije koje će se prikazivati </w:t>
      </w:r>
      <w:r w:rsidR="00930AD8">
        <w:rPr>
          <w:lang w:val="sr-Latn-RS"/>
        </w:rPr>
        <w:t>na njegovom korisničkom profilu</w:t>
      </w:r>
      <w:r w:rsidRPr="00A22BAC">
        <w:rPr>
          <w:lang w:val="sr-Latn-RS"/>
        </w:rPr>
        <w:t xml:space="preserve">. Svaki </w:t>
      </w:r>
      <w:r w:rsidR="00930AD8">
        <w:rPr>
          <w:lang w:val="sr-Latn-RS"/>
        </w:rPr>
        <w:t>korisnik</w:t>
      </w:r>
      <w:r w:rsidRPr="00A22BAC">
        <w:rPr>
          <w:lang w:val="sr-Latn-RS"/>
        </w:rPr>
        <w:t xml:space="preserve"> zadužen je za unos i ažuriranje sopstvenih podataka.</w:t>
      </w:r>
    </w:p>
    <w:p w14:paraId="0EEEA5E6" w14:textId="62BD7431" w:rsidR="00206E1F" w:rsidRPr="00A22BAC" w:rsidRDefault="00254CBE">
      <w:pPr>
        <w:pStyle w:val="Heading2"/>
        <w:rPr>
          <w:lang w:val="sr-Latn-RS"/>
        </w:rPr>
      </w:pPr>
      <w:bookmarkStart w:id="24" w:name="_Toc161771515"/>
      <w:r w:rsidRPr="00A22BAC">
        <w:rPr>
          <w:lang w:val="sr-Latn-RS"/>
        </w:rPr>
        <w:t xml:space="preserve">Unos, prikaz i ažuriranje podataka o </w:t>
      </w:r>
      <w:bookmarkEnd w:id="24"/>
      <w:r w:rsidR="00F04730">
        <w:rPr>
          <w:lang w:val="sr-Latn-RS"/>
        </w:rPr>
        <w:t>restoranima</w:t>
      </w:r>
    </w:p>
    <w:p w14:paraId="745F2D90" w14:textId="39CFDD10" w:rsidR="00206E1F" w:rsidRPr="00A22BAC" w:rsidRDefault="00F04730" w:rsidP="009029D5">
      <w:pPr>
        <w:pStyle w:val="BodyText"/>
        <w:rPr>
          <w:lang w:val="sr-Latn-RS"/>
        </w:rPr>
      </w:pPr>
      <w:r>
        <w:rPr>
          <w:lang w:val="sr-Latn-RS"/>
        </w:rPr>
        <w:t>Potrebno je</w:t>
      </w:r>
      <w:r w:rsidR="009029D5" w:rsidRPr="00A22BAC">
        <w:rPr>
          <w:lang w:val="sr-Latn-RS"/>
        </w:rPr>
        <w:t xml:space="preserve"> omogući</w:t>
      </w:r>
      <w:r>
        <w:rPr>
          <w:lang w:val="sr-Latn-RS"/>
        </w:rPr>
        <w:t>ti</w:t>
      </w:r>
      <w:r w:rsidR="009029D5" w:rsidRPr="00A22BAC">
        <w:rPr>
          <w:lang w:val="sr-Latn-RS"/>
        </w:rPr>
        <w:t xml:space="preserve"> unos i ažuriranje podataka o </w:t>
      </w:r>
      <w:r>
        <w:rPr>
          <w:lang w:val="sr-Latn-RS"/>
        </w:rPr>
        <w:t>restoranima</w:t>
      </w:r>
      <w:r w:rsidR="009029D5" w:rsidRPr="00A22BAC">
        <w:rPr>
          <w:lang w:val="sr-Latn-RS"/>
        </w:rPr>
        <w:t xml:space="preserve">. Prikaz </w:t>
      </w:r>
      <w:r>
        <w:rPr>
          <w:lang w:val="sr-Latn-RS"/>
        </w:rPr>
        <w:t>menija tog restorana</w:t>
      </w:r>
      <w:r w:rsidR="009029D5" w:rsidRPr="00A22BAC">
        <w:rPr>
          <w:lang w:val="sr-Latn-RS"/>
        </w:rPr>
        <w:t xml:space="preserve"> treba organizovati po </w:t>
      </w:r>
      <w:r>
        <w:rPr>
          <w:lang w:val="sr-Latn-RS"/>
        </w:rPr>
        <w:t>ceni</w:t>
      </w:r>
      <w:r w:rsidR="009029D5" w:rsidRPr="00A22BAC">
        <w:rPr>
          <w:lang w:val="sr-Latn-RS"/>
        </w:rPr>
        <w:t xml:space="preserve">, po tipu, po </w:t>
      </w:r>
      <w:r>
        <w:rPr>
          <w:lang w:val="sr-Latn-RS"/>
        </w:rPr>
        <w:t>oceni</w:t>
      </w:r>
      <w:r w:rsidR="009029D5" w:rsidRPr="00A22BAC">
        <w:rPr>
          <w:lang w:val="sr-Latn-RS"/>
        </w:rPr>
        <w:t xml:space="preserve"> i sl.</w:t>
      </w:r>
      <w:r w:rsidR="008B1961">
        <w:rPr>
          <w:lang w:val="sr-Latn-RS"/>
        </w:rPr>
        <w:t xml:space="preserve"> Takođe, za svaki restoran i jelo treba prikazati recenzije i omogućiti postavljanje komentara za restorane i jela.</w:t>
      </w:r>
    </w:p>
    <w:p w14:paraId="0263D252" w14:textId="5E912EF7" w:rsidR="00206E1F" w:rsidRPr="00A22BAC" w:rsidRDefault="00254CBE">
      <w:pPr>
        <w:pStyle w:val="Heading2"/>
        <w:rPr>
          <w:lang w:val="sr-Latn-RS"/>
        </w:rPr>
      </w:pPr>
      <w:bookmarkStart w:id="25" w:name="_Toc161771516"/>
      <w:r w:rsidRPr="00A22BAC">
        <w:rPr>
          <w:lang w:val="sr-Latn-RS"/>
        </w:rPr>
        <w:t xml:space="preserve">Kreiranje </w:t>
      </w:r>
      <w:r w:rsidR="00A843C1">
        <w:rPr>
          <w:lang w:val="sr-Latn-RS"/>
        </w:rPr>
        <w:t>restorana</w:t>
      </w:r>
      <w:r w:rsidRPr="00A22BAC">
        <w:rPr>
          <w:lang w:val="sr-Latn-RS"/>
        </w:rPr>
        <w:t xml:space="preserve"> i </w:t>
      </w:r>
      <w:r w:rsidR="00A843C1">
        <w:rPr>
          <w:lang w:val="sr-Latn-RS"/>
        </w:rPr>
        <w:t>unos sala</w:t>
      </w:r>
      <w:bookmarkEnd w:id="25"/>
    </w:p>
    <w:p w14:paraId="4A884192" w14:textId="752D84A4" w:rsidR="00206E1F" w:rsidRPr="00A22BAC" w:rsidRDefault="00E934AD" w:rsidP="00E934AD">
      <w:pPr>
        <w:pStyle w:val="BodyText"/>
        <w:rPr>
          <w:lang w:val="sr-Latn-RS"/>
        </w:rPr>
      </w:pPr>
      <w:r w:rsidRPr="00A22BAC">
        <w:rPr>
          <w:lang w:val="sr-Latn-RS"/>
        </w:rPr>
        <w:t>Kreiranje</w:t>
      </w:r>
      <w:r w:rsidR="00A843C1">
        <w:rPr>
          <w:lang w:val="sr-Latn-RS"/>
        </w:rPr>
        <w:t xml:space="preserve"> nov</w:t>
      </w:r>
      <w:r w:rsidR="008B1961">
        <w:rPr>
          <w:lang w:val="sr-Latn-RS"/>
        </w:rPr>
        <w:t xml:space="preserve">og </w:t>
      </w:r>
      <w:r w:rsidR="00A843C1">
        <w:rPr>
          <w:lang w:val="sr-Latn-RS"/>
        </w:rPr>
        <w:t>restorana</w:t>
      </w:r>
      <w:r w:rsidRPr="00A22BAC">
        <w:rPr>
          <w:lang w:val="sr-Latn-RS"/>
        </w:rPr>
        <w:t xml:space="preserve"> i definisanje </w:t>
      </w:r>
      <w:r w:rsidR="00A843C1">
        <w:rPr>
          <w:lang w:val="sr-Latn-RS"/>
        </w:rPr>
        <w:t>izgleda sala</w:t>
      </w:r>
      <w:r w:rsidRPr="00A22BAC">
        <w:rPr>
          <w:lang w:val="sr-Latn-RS"/>
        </w:rPr>
        <w:t xml:space="preserve"> dužnost je </w:t>
      </w:r>
      <w:r w:rsidR="00A843C1">
        <w:rPr>
          <w:lang w:val="sr-Latn-RS"/>
        </w:rPr>
        <w:t>administratora restorana</w:t>
      </w:r>
      <w:r w:rsidRPr="00A22BAC">
        <w:rPr>
          <w:lang w:val="sr-Latn-RS"/>
        </w:rPr>
        <w:t>.</w:t>
      </w:r>
    </w:p>
    <w:p w14:paraId="68485734" w14:textId="1CED129A" w:rsidR="00206E1F" w:rsidRPr="00A22BAC" w:rsidRDefault="00254CBE">
      <w:pPr>
        <w:pStyle w:val="Heading2"/>
        <w:rPr>
          <w:lang w:val="sr-Latn-RS"/>
        </w:rPr>
      </w:pPr>
      <w:bookmarkStart w:id="26" w:name="_Toc161771517"/>
      <w:r w:rsidRPr="00A22BAC">
        <w:rPr>
          <w:lang w:val="sr-Latn-RS"/>
        </w:rPr>
        <w:lastRenderedPageBreak/>
        <w:t xml:space="preserve">Unos, prikaz i ažuriranje </w:t>
      </w:r>
      <w:r w:rsidR="00A843C1">
        <w:rPr>
          <w:lang w:val="sr-Latn-RS"/>
        </w:rPr>
        <w:t>sale</w:t>
      </w:r>
      <w:r w:rsidRPr="00A22BAC">
        <w:rPr>
          <w:lang w:val="sr-Latn-RS"/>
        </w:rPr>
        <w:t xml:space="preserve"> </w:t>
      </w:r>
      <w:bookmarkEnd w:id="26"/>
      <w:r w:rsidR="00A843C1">
        <w:rPr>
          <w:lang w:val="sr-Latn-RS"/>
        </w:rPr>
        <w:t>restorana</w:t>
      </w:r>
    </w:p>
    <w:p w14:paraId="3A465C94" w14:textId="386B9D23" w:rsidR="00206E1F" w:rsidRPr="00A22BAC" w:rsidRDefault="00E934AD" w:rsidP="00E934AD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Nakon kreiranja </w:t>
      </w:r>
      <w:r w:rsidR="00A843C1">
        <w:rPr>
          <w:lang w:val="sr-Latn-RS"/>
        </w:rPr>
        <w:t>sale</w:t>
      </w:r>
      <w:r w:rsidRPr="00A22BAC">
        <w:rPr>
          <w:lang w:val="sr-Latn-RS"/>
        </w:rPr>
        <w:t xml:space="preserve"> dužnost </w:t>
      </w:r>
      <w:r w:rsidR="00A843C1">
        <w:rPr>
          <w:lang w:val="sr-Latn-RS"/>
        </w:rPr>
        <w:t>administratora</w:t>
      </w:r>
      <w:r w:rsidRPr="00A22BAC">
        <w:rPr>
          <w:lang w:val="sr-Latn-RS"/>
        </w:rPr>
        <w:t xml:space="preserve"> je</w:t>
      </w:r>
      <w:r w:rsidR="00A843C1">
        <w:rPr>
          <w:lang w:val="sr-Latn-RS"/>
        </w:rPr>
        <w:t xml:space="preserve"> dodavanje i izmena stolova</w:t>
      </w:r>
      <w:r w:rsidRPr="00A22BAC">
        <w:rPr>
          <w:lang w:val="sr-Latn-RS"/>
        </w:rPr>
        <w:t xml:space="preserve">. </w:t>
      </w:r>
      <w:r w:rsidR="009B72DA">
        <w:rPr>
          <w:lang w:val="sr-Latn-RS"/>
        </w:rPr>
        <w:t>Svaki sto će zauzimati određeni prostor u sali i imaće određen broj mesta</w:t>
      </w:r>
      <w:r w:rsidRPr="00A22BAC">
        <w:rPr>
          <w:lang w:val="sr-Latn-RS"/>
        </w:rPr>
        <w:t>.</w:t>
      </w:r>
    </w:p>
    <w:p w14:paraId="385A68D1" w14:textId="77777777" w:rsidR="00206E1F" w:rsidRPr="00A22BAC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bookmarkStart w:id="27" w:name="_Toc161771518"/>
      <w:r w:rsidRPr="00A22BAC">
        <w:rPr>
          <w:lang w:val="sr-Latn-RS"/>
        </w:rPr>
        <w:t>Ograničenja</w:t>
      </w:r>
      <w:bookmarkEnd w:id="27"/>
      <w:r w:rsidR="00206E1F" w:rsidRPr="00A22BAC">
        <w:rPr>
          <w:lang w:val="sr-Latn-RS"/>
        </w:rPr>
        <w:t xml:space="preserve"> </w:t>
      </w:r>
    </w:p>
    <w:p w14:paraId="7F73E59A" w14:textId="62A80D6C"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Kao dopuna pretpostavki i zavisnosti definisanih u odeljku 6, </w:t>
      </w:r>
      <w:r w:rsidR="005C1734">
        <w:rPr>
          <w:lang w:val="sr-Latn-RS"/>
        </w:rPr>
        <w:t xml:space="preserve">eRestoran </w:t>
      </w:r>
      <w:r w:rsidRPr="00A22BAC">
        <w:rPr>
          <w:lang w:val="sr-Latn-RS"/>
        </w:rPr>
        <w:t>će biti razvijan pod sledećim ograničenjima:</w:t>
      </w:r>
    </w:p>
    <w:p w14:paraId="1C3C3052" w14:textId="77777777"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neće zahtevati nabavljanje novog hardvera</w:t>
      </w:r>
      <w:r w:rsidR="00206E1F" w:rsidRPr="00A22BAC">
        <w:rPr>
          <w:lang w:val="sr-Latn-RS"/>
        </w:rPr>
        <w:t>.</w:t>
      </w:r>
    </w:p>
    <w:p w14:paraId="4C167881" w14:textId="77777777"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će se osloniti na besplatna softverska rešenja (skripting jezik, DBMS, Web server), tako da neće zahtevati kupovinu dodatnog softvera</w:t>
      </w:r>
      <w:r w:rsidR="00206E1F" w:rsidRPr="00A22BAC">
        <w:rPr>
          <w:lang w:val="sr-Latn-RS"/>
        </w:rPr>
        <w:t>.</w:t>
      </w:r>
    </w:p>
    <w:p w14:paraId="1519C7FB" w14:textId="77777777" w:rsidR="00206E1F" w:rsidRPr="00A22BAC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28" w:name="_Toc161771519"/>
      <w:r w:rsidRPr="00A22BAC">
        <w:rPr>
          <w:lang w:val="sr-Latn-RS"/>
        </w:rPr>
        <w:t>Zahtevi u pogledu kvaliteta</w:t>
      </w:r>
      <w:bookmarkEnd w:id="28"/>
      <w:r w:rsidR="00206E1F" w:rsidRPr="00A22BAC">
        <w:rPr>
          <w:lang w:val="sr-Latn-RS"/>
        </w:rPr>
        <w:t xml:space="preserve"> </w:t>
      </w:r>
    </w:p>
    <w:p w14:paraId="191996DE" w14:textId="77777777"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robusnosti, tolerancije na otkaze i lakoće korišćenja.</w:t>
      </w:r>
    </w:p>
    <w:p w14:paraId="05BD7C59" w14:textId="7AD44226" w:rsidR="00BC2229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Dostupnost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>Sistem će biti dostupan 24 časa dnevno, 7 dana u nedelji.</w:t>
      </w:r>
      <w:r w:rsidR="005C1734">
        <w:rPr>
          <w:lang w:val="sr-Latn-RS"/>
        </w:rPr>
        <w:t xml:space="preserve"> (Izuzetak jedino u slucaju izmena)</w:t>
      </w:r>
    </w:p>
    <w:p w14:paraId="5EDDD4C6" w14:textId="7F389395" w:rsidR="0087086D" w:rsidRPr="00A22BAC" w:rsidRDefault="00BC2229" w:rsidP="0087086D">
      <w:pPr>
        <w:pStyle w:val="BodyText"/>
        <w:rPr>
          <w:lang w:val="sr-Latn-RS"/>
        </w:rPr>
      </w:pPr>
      <w:r w:rsidRPr="00A22BAC">
        <w:rPr>
          <w:lang w:val="sr-Latn-RS"/>
        </w:rPr>
        <w:t>Lakoća korišćenja:</w:t>
      </w:r>
      <w:r w:rsidR="00206E1F" w:rsidRPr="00A22BAC">
        <w:rPr>
          <w:lang w:val="sr-Latn-RS"/>
        </w:rPr>
        <w:t xml:space="preserve"> </w:t>
      </w:r>
      <w:r w:rsidR="0069445A" w:rsidRPr="00A22BAC">
        <w:rPr>
          <w:lang w:val="sr-Latn-RS"/>
        </w:rPr>
        <w:t xml:space="preserve"> </w:t>
      </w:r>
      <w:r w:rsidR="005C1734">
        <w:rPr>
          <w:lang w:val="sr-Latn-RS"/>
        </w:rPr>
        <w:t>Sajt</w:t>
      </w:r>
      <w:r w:rsidRPr="00A22BAC">
        <w:rPr>
          <w:lang w:val="sr-Latn-RS"/>
        </w:rPr>
        <w:t xml:space="preserve"> će </w:t>
      </w:r>
      <w:r w:rsidR="005C1734">
        <w:rPr>
          <w:lang w:val="sr-Latn-RS"/>
        </w:rPr>
        <w:t>koristiti</w:t>
      </w:r>
      <w:r w:rsidRPr="00A22BAC">
        <w:rPr>
          <w:lang w:val="sr-Latn-RS"/>
        </w:rPr>
        <w:t xml:space="preserve"> jednostavan i </w:t>
      </w:r>
      <w:r w:rsidR="005C1734">
        <w:rPr>
          <w:lang w:val="sr-Latn-RS"/>
        </w:rPr>
        <w:t>interaktivan</w:t>
      </w:r>
      <w:r w:rsidRPr="00A22BAC">
        <w:rPr>
          <w:lang w:val="sr-Latn-RS"/>
        </w:rPr>
        <w:t xml:space="preserve"> interfejs prilagođen </w:t>
      </w:r>
      <w:r w:rsidR="005C1734">
        <w:rPr>
          <w:lang w:val="sr-Latn-RS"/>
        </w:rPr>
        <w:t xml:space="preserve">svim korisnicima koji </w:t>
      </w:r>
      <w:r w:rsidR="0087086D" w:rsidRPr="0087086D">
        <w:rPr>
          <w:lang w:val="sr-Latn-RS"/>
        </w:rPr>
        <w:t>ž</w:t>
      </w:r>
      <w:r w:rsidR="005C1734">
        <w:rPr>
          <w:lang w:val="sr-Latn-RS"/>
        </w:rPr>
        <w:t>ele da ga koriste.</w:t>
      </w:r>
    </w:p>
    <w:p w14:paraId="3A8040ED" w14:textId="77777777" w:rsidR="00206E1F" w:rsidRPr="00A22BAC" w:rsidRDefault="0069445A" w:rsidP="001F7D36">
      <w:pPr>
        <w:pStyle w:val="BodyText"/>
        <w:rPr>
          <w:lang w:val="sr-Latn-RS"/>
        </w:rPr>
      </w:pPr>
      <w:r w:rsidRPr="00A22BAC">
        <w:rPr>
          <w:lang w:val="sr-Latn-RS"/>
        </w:rPr>
        <w:t>Održavanje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 xml:space="preserve">Sistem </w:t>
      </w:r>
      <w:r w:rsidR="001F7D36" w:rsidRPr="00A22BAC">
        <w:rPr>
          <w:lang w:val="sr-Latn-RS"/>
        </w:rPr>
        <w:t>treba</w:t>
      </w:r>
      <w:r w:rsidRPr="00A22BAC"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 w:rsidR="00206E1F" w:rsidRPr="00A22BAC">
        <w:rPr>
          <w:lang w:val="sr-Latn-RS"/>
        </w:rPr>
        <w:t>.</w:t>
      </w:r>
    </w:p>
    <w:p w14:paraId="65478B0E" w14:textId="77777777" w:rsidR="00206E1F" w:rsidRPr="00A22BAC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29" w:name="_Toc161771520"/>
      <w:r w:rsidRPr="00A22BAC">
        <w:rPr>
          <w:lang w:val="sr-Latn-RS"/>
        </w:rPr>
        <w:t>Prioritet funkcionalnosti</w:t>
      </w:r>
      <w:bookmarkEnd w:id="29"/>
    </w:p>
    <w:p w14:paraId="04AE7274" w14:textId="77777777" w:rsidR="00206E1F" w:rsidRPr="00A22BAC" w:rsidRDefault="00CA62F9" w:rsidP="00CA62F9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336981DE" w14:textId="77777777"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Prijavljivanje na sistem</w:t>
      </w:r>
    </w:p>
    <w:p w14:paraId="71A7DE30" w14:textId="5FEB1791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Kreiranje</w:t>
      </w:r>
      <w:r w:rsidR="005A3F8C" w:rsidRPr="00A22BAC">
        <w:rPr>
          <w:lang w:val="sr-Latn-RS"/>
        </w:rPr>
        <w:t>, arhiviranje</w:t>
      </w:r>
      <w:r w:rsidRPr="00A22BAC">
        <w:rPr>
          <w:lang w:val="sr-Latn-RS"/>
        </w:rPr>
        <w:t xml:space="preserve"> </w:t>
      </w:r>
      <w:r w:rsidR="0087086D">
        <w:rPr>
          <w:lang w:val="sr-Latn-RS"/>
        </w:rPr>
        <w:t>naloga</w:t>
      </w:r>
    </w:p>
    <w:p w14:paraId="58F40B03" w14:textId="76DA1FEB" w:rsidR="000B5721" w:rsidRPr="00A22BAC" w:rsidRDefault="000B5721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Kreiranje restorana i unos sala</w:t>
      </w:r>
    </w:p>
    <w:p w14:paraId="5003CEA6" w14:textId="085710D7" w:rsidR="00C83DEF" w:rsidRPr="00A22BAC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Unos, prikaz i ažuriranje</w:t>
      </w:r>
      <w:r w:rsidR="00C83DEF" w:rsidRPr="00A22BAC">
        <w:rPr>
          <w:lang w:val="sr-Latn-RS"/>
        </w:rPr>
        <w:t xml:space="preserve"> o</w:t>
      </w:r>
      <w:r w:rsidRPr="00A22BAC">
        <w:rPr>
          <w:lang w:val="sr-Latn-RS"/>
        </w:rPr>
        <w:t xml:space="preserve"> podataka o</w:t>
      </w:r>
      <w:r w:rsidR="00C83DEF" w:rsidRPr="00A22BAC">
        <w:rPr>
          <w:lang w:val="sr-Latn-RS"/>
        </w:rPr>
        <w:t xml:space="preserve"> </w:t>
      </w:r>
      <w:r w:rsidR="0087086D">
        <w:rPr>
          <w:lang w:val="sr-Latn-RS"/>
        </w:rPr>
        <w:t>restoranima</w:t>
      </w:r>
    </w:p>
    <w:p w14:paraId="3D1B8FD8" w14:textId="72C7FBAD"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Unos, prikaz i ažuriranje podataka </w:t>
      </w:r>
      <w:r w:rsidR="0087086D">
        <w:rPr>
          <w:lang w:val="sr-Latn-RS"/>
        </w:rPr>
        <w:t>jelima</w:t>
      </w:r>
    </w:p>
    <w:p w14:paraId="7D0F0232" w14:textId="4EA64FF8" w:rsidR="0087086D" w:rsidRDefault="0087086D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Mogu</w:t>
      </w:r>
      <w:r w:rsidR="00626746" w:rsidRPr="00A22BAC">
        <w:rPr>
          <w:lang w:val="sr-Latn-RS"/>
        </w:rPr>
        <w:t>ć</w:t>
      </w:r>
      <w:r>
        <w:rPr>
          <w:lang w:val="sr-Latn-RS"/>
        </w:rPr>
        <w:t>nost ostavljanja rezervacija</w:t>
      </w:r>
    </w:p>
    <w:p w14:paraId="2A4241AF" w14:textId="61CECAD7" w:rsidR="0087086D" w:rsidRDefault="0087086D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Mogu</w:t>
      </w:r>
      <w:r w:rsidR="00626746" w:rsidRPr="00A22BAC">
        <w:rPr>
          <w:lang w:val="sr-Latn-RS"/>
        </w:rPr>
        <w:t>ć</w:t>
      </w:r>
      <w:r>
        <w:rPr>
          <w:lang w:val="sr-Latn-RS"/>
        </w:rPr>
        <w:t>nost ostavljanja recenzija za restoran, jela</w:t>
      </w:r>
    </w:p>
    <w:p w14:paraId="6041A6D8" w14:textId="5AED760C" w:rsidR="000B5721" w:rsidRPr="000B5721" w:rsidRDefault="0087086D" w:rsidP="000B5721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Mogu</w:t>
      </w:r>
      <w:r w:rsidR="00626746" w:rsidRPr="00A22BAC">
        <w:rPr>
          <w:lang w:val="sr-Latn-RS"/>
        </w:rPr>
        <w:t>ć</w:t>
      </w:r>
      <w:r>
        <w:rPr>
          <w:lang w:val="sr-Latn-RS"/>
        </w:rPr>
        <w:t>nost ostavljanja komentara o restoranu, jelu</w:t>
      </w:r>
    </w:p>
    <w:p w14:paraId="0F70826F" w14:textId="77777777" w:rsidR="00206E1F" w:rsidRPr="00A22BAC" w:rsidRDefault="00B849B5">
      <w:pPr>
        <w:pStyle w:val="Heading1"/>
        <w:rPr>
          <w:lang w:val="sr-Latn-RS"/>
        </w:rPr>
      </w:pPr>
      <w:bookmarkStart w:id="30" w:name="_Toc161771521"/>
      <w:r w:rsidRPr="00A22BAC">
        <w:rPr>
          <w:lang w:val="sr-Latn-RS"/>
        </w:rPr>
        <w:t>Nefunkcionalni zahtevi</w:t>
      </w:r>
      <w:bookmarkEnd w:id="30"/>
    </w:p>
    <w:p w14:paraId="6A4887A1" w14:textId="29076692" w:rsidR="00206E1F" w:rsidRDefault="00B849B5" w:rsidP="00B849B5">
      <w:pPr>
        <w:pStyle w:val="Heading2"/>
        <w:rPr>
          <w:lang w:val="sr-Latn-RS"/>
        </w:rPr>
      </w:pPr>
      <w:bookmarkStart w:id="31" w:name="_Toc161771522"/>
      <w:r w:rsidRPr="00A22BAC">
        <w:rPr>
          <w:lang w:val="sr-Latn-RS"/>
        </w:rPr>
        <w:t>Zahtevi u pogledu standardizacije</w:t>
      </w:r>
      <w:bookmarkEnd w:id="31"/>
    </w:p>
    <w:p w14:paraId="1BF6AD9B" w14:textId="605CBB02" w:rsidR="000B5721" w:rsidRPr="00F07B40" w:rsidRDefault="00F07B40" w:rsidP="00626746">
      <w:pPr>
        <w:spacing w:line="240" w:lineRule="auto"/>
        <w:ind w:left="720"/>
        <w:rPr>
          <w:color w:val="000000" w:themeColor="text1"/>
          <w:lang w:val="sr-Latn-RS"/>
        </w:rPr>
      </w:pPr>
      <w:r w:rsidRPr="00F07B40">
        <w:rPr>
          <w:color w:val="000000" w:themeColor="text1"/>
          <w:lang w:val="sr-Latn-RS"/>
        </w:rPr>
        <w:t>Ne postoje dodatni zahtevi u pogledu standardizacije ovog projek</w:t>
      </w:r>
      <w:r>
        <w:rPr>
          <w:color w:val="000000" w:themeColor="text1"/>
          <w:lang w:val="sr-Latn-RS"/>
        </w:rPr>
        <w:t>ta.</w:t>
      </w:r>
    </w:p>
    <w:p w14:paraId="31EFB7C0" w14:textId="77777777" w:rsidR="00206E1F" w:rsidRPr="00A22BAC" w:rsidRDefault="00B849B5" w:rsidP="00B849B5">
      <w:pPr>
        <w:pStyle w:val="Heading2"/>
        <w:rPr>
          <w:lang w:val="sr-Latn-RS"/>
        </w:rPr>
      </w:pPr>
      <w:bookmarkStart w:id="32" w:name="_Toc161771523"/>
      <w:r w:rsidRPr="00A22BAC">
        <w:rPr>
          <w:lang w:val="sr-Latn-RS"/>
        </w:rPr>
        <w:t>Sistemski zahtevi</w:t>
      </w:r>
      <w:bookmarkEnd w:id="32"/>
    </w:p>
    <w:p w14:paraId="54690C80" w14:textId="209E1EC2" w:rsidR="00206E1F" w:rsidRPr="00A22BAC" w:rsidRDefault="00626746" w:rsidP="003356F6">
      <w:pPr>
        <w:pStyle w:val="BodyText"/>
        <w:rPr>
          <w:lang w:val="sr-Latn-RS"/>
        </w:rPr>
      </w:pPr>
      <w:r>
        <w:rPr>
          <w:lang w:val="sr-Latn-RS"/>
        </w:rPr>
        <w:t>eRestoran</w:t>
      </w:r>
      <w:r w:rsidR="003356F6" w:rsidRPr="00A22BAC">
        <w:rPr>
          <w:lang w:val="sr-Latn-RS"/>
        </w:rPr>
        <w:t xml:space="preserve"> sistem će biti realizovan korišćenje</w:t>
      </w:r>
      <w:r>
        <w:rPr>
          <w:lang w:val="sr-Latn-RS"/>
        </w:rPr>
        <w:t>m nekih skript jezika</w:t>
      </w:r>
      <w:r w:rsidR="003356F6" w:rsidRPr="00A22BAC">
        <w:rPr>
          <w:lang w:val="sr-Latn-RS"/>
        </w:rPr>
        <w:t xml:space="preserve">, dok će kao DBMS koristiti </w:t>
      </w:r>
      <w:r>
        <w:rPr>
          <w:lang w:val="sr-Latn-RS"/>
        </w:rPr>
        <w:t>SqlServer</w:t>
      </w:r>
      <w:r w:rsidR="003356F6" w:rsidRPr="00A22BAC">
        <w:rPr>
          <w:lang w:val="sr-Latn-RS"/>
        </w:rPr>
        <w:t>.</w:t>
      </w:r>
    </w:p>
    <w:p w14:paraId="5D117CD7" w14:textId="77777777" w:rsidR="003356F6" w:rsidRPr="00A22BAC" w:rsidRDefault="003356F6" w:rsidP="003356F6">
      <w:pPr>
        <w:pStyle w:val="BodyText"/>
        <w:rPr>
          <w:lang w:val="sr-Latn-RS"/>
        </w:rPr>
      </w:pPr>
      <w:r w:rsidRPr="00A22BAC">
        <w:rPr>
          <w:lang w:val="sr-Latn-RS"/>
        </w:rPr>
        <w:t>Korisnički interfejs Web aplikacije mora da bude optimizovan za sledeće Web čitače:</w:t>
      </w:r>
    </w:p>
    <w:p w14:paraId="02EF24FE" w14:textId="1271A377" w:rsidR="003356F6" w:rsidRPr="00A22BAC" w:rsidRDefault="00626746" w:rsidP="003356F6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Google Chrome</w:t>
      </w:r>
    </w:p>
    <w:p w14:paraId="2B6AD26E" w14:textId="77777777" w:rsidR="003356F6" w:rsidRPr="00A22BAC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A22BAC">
        <w:rPr>
          <w:lang w:val="sr-Latn-RS"/>
        </w:rPr>
        <w:t>Opera 8+</w:t>
      </w:r>
    </w:p>
    <w:p w14:paraId="3C179B9B" w14:textId="77777777" w:rsidR="00206E1F" w:rsidRPr="00A22BAC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A22BAC">
        <w:rPr>
          <w:lang w:val="sr-Latn-RS"/>
        </w:rPr>
        <w:t>FireFox (Mozilla)</w:t>
      </w:r>
    </w:p>
    <w:p w14:paraId="70B96B63" w14:textId="77777777" w:rsidR="00206E1F" w:rsidRPr="00A22BAC" w:rsidRDefault="00B849B5">
      <w:pPr>
        <w:pStyle w:val="Heading2"/>
        <w:rPr>
          <w:lang w:val="sr-Latn-RS"/>
        </w:rPr>
      </w:pPr>
      <w:bookmarkStart w:id="33" w:name="_Toc161771524"/>
      <w:r w:rsidRPr="00A22BAC">
        <w:rPr>
          <w:lang w:val="sr-Latn-RS"/>
        </w:rPr>
        <w:lastRenderedPageBreak/>
        <w:t>Zahtevi u pogledu performansi</w:t>
      </w:r>
      <w:bookmarkEnd w:id="33"/>
    </w:p>
    <w:p w14:paraId="1459AC41" w14:textId="77777777" w:rsidR="00206E1F" w:rsidRPr="00A22BAC" w:rsidRDefault="001D0890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performansi sistema.</w:t>
      </w:r>
    </w:p>
    <w:p w14:paraId="4F31F3AF" w14:textId="77777777" w:rsidR="00206E1F" w:rsidRPr="00A22BAC" w:rsidRDefault="00B849B5" w:rsidP="00B849B5">
      <w:pPr>
        <w:pStyle w:val="Heading2"/>
        <w:rPr>
          <w:lang w:val="sr-Latn-RS"/>
        </w:rPr>
      </w:pPr>
      <w:bookmarkStart w:id="34" w:name="_Toc161771525"/>
      <w:r w:rsidRPr="00A22BAC">
        <w:rPr>
          <w:lang w:val="sr-Latn-RS"/>
        </w:rPr>
        <w:t>Zahtevi u pogledu okruženja</w:t>
      </w:r>
      <w:bookmarkEnd w:id="34"/>
    </w:p>
    <w:p w14:paraId="4A5E51A5" w14:textId="77777777" w:rsidR="00206E1F" w:rsidRPr="00A22BAC" w:rsidRDefault="009A291F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okruženja</w:t>
      </w:r>
      <w:r w:rsidR="00206E1F" w:rsidRPr="00A22BAC">
        <w:rPr>
          <w:lang w:val="sr-Latn-RS"/>
        </w:rPr>
        <w:t xml:space="preserve">. </w:t>
      </w:r>
    </w:p>
    <w:p w14:paraId="1F6F1550" w14:textId="77777777" w:rsidR="00206E1F" w:rsidRPr="00A22BAC" w:rsidRDefault="00B849B5">
      <w:pPr>
        <w:pStyle w:val="Heading1"/>
        <w:rPr>
          <w:lang w:val="sr-Latn-RS"/>
        </w:rPr>
      </w:pPr>
      <w:bookmarkStart w:id="35" w:name="_Toc161771526"/>
      <w:r w:rsidRPr="00A22BAC">
        <w:rPr>
          <w:lang w:val="sr-Latn-RS"/>
        </w:rPr>
        <w:t>Dokumentacija</w:t>
      </w:r>
      <w:bookmarkEnd w:id="35"/>
    </w:p>
    <w:p w14:paraId="039166E6" w14:textId="59F4279B" w:rsidR="00206E1F" w:rsidRPr="00A22BAC" w:rsidRDefault="00967902" w:rsidP="00967902">
      <w:pPr>
        <w:pStyle w:val="BodyText"/>
        <w:rPr>
          <w:lang w:val="sr-Latn-RS"/>
        </w:rPr>
      </w:pPr>
      <w:r w:rsidRPr="00A22BAC">
        <w:rPr>
          <w:lang w:val="sr-Latn-RS"/>
        </w:rPr>
        <w:t>U ovom odeljku su opisani zahtevi u pogledu dokumentacije koju treba pripremiti za projekat</w:t>
      </w:r>
      <w:r w:rsidR="00626746">
        <w:rPr>
          <w:lang w:val="sr-Latn-RS"/>
        </w:rPr>
        <w:t xml:space="preserve"> eRestoran</w:t>
      </w:r>
      <w:r w:rsidRPr="00A22BAC">
        <w:rPr>
          <w:lang w:val="sr-Latn-RS"/>
        </w:rPr>
        <w:t>.</w:t>
      </w:r>
    </w:p>
    <w:p w14:paraId="7C2527F2" w14:textId="77777777" w:rsidR="00206E1F" w:rsidRPr="00A22BAC" w:rsidRDefault="00B849B5" w:rsidP="00B849B5">
      <w:pPr>
        <w:pStyle w:val="Heading2"/>
        <w:rPr>
          <w:lang w:val="sr-Latn-RS"/>
        </w:rPr>
      </w:pPr>
      <w:bookmarkStart w:id="36" w:name="_Toc161771527"/>
      <w:r w:rsidRPr="00A22BAC">
        <w:rPr>
          <w:lang w:val="sr-Latn-RS"/>
        </w:rPr>
        <w:t>Korisničko uputstvo</w:t>
      </w:r>
      <w:bookmarkEnd w:id="36"/>
    </w:p>
    <w:p w14:paraId="387A5711" w14:textId="77777777" w:rsidR="00206E1F" w:rsidRPr="00A22BAC" w:rsidRDefault="0063574A" w:rsidP="0063574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biti intuitivan za korišćenje i neće posedovati </w:t>
      </w:r>
      <w:r w:rsidR="00097F43" w:rsidRPr="00A22BAC">
        <w:rPr>
          <w:lang w:val="sr-Latn-RS"/>
        </w:rPr>
        <w:t xml:space="preserve">štampano </w:t>
      </w:r>
      <w:r w:rsidRPr="00A22BAC">
        <w:rPr>
          <w:lang w:val="sr-Latn-RS"/>
        </w:rPr>
        <w:t>korisničko uputstvo</w:t>
      </w:r>
      <w:r w:rsidR="00206E1F" w:rsidRPr="00A22BAC">
        <w:rPr>
          <w:lang w:val="sr-Latn-RS"/>
        </w:rPr>
        <w:t>.</w:t>
      </w:r>
    </w:p>
    <w:p w14:paraId="486AED3C" w14:textId="77777777" w:rsidR="00206E1F" w:rsidRPr="00A22BAC" w:rsidRDefault="00206E1F" w:rsidP="00D20F4E">
      <w:pPr>
        <w:pStyle w:val="Heading2"/>
        <w:rPr>
          <w:lang w:val="sr-Latn-RS"/>
        </w:rPr>
      </w:pPr>
      <w:bookmarkStart w:id="37" w:name="_Toc161771528"/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</w:t>
      </w:r>
      <w:r w:rsidR="00D20F4E" w:rsidRPr="00A22BAC">
        <w:rPr>
          <w:lang w:val="sr-Latn-RS"/>
        </w:rPr>
        <w:t>uputstvo</w:t>
      </w:r>
      <w:bookmarkEnd w:id="37"/>
    </w:p>
    <w:p w14:paraId="491BEA44" w14:textId="77777777" w:rsidR="00206E1F" w:rsidRPr="00A22BAC" w:rsidRDefault="00097F43" w:rsidP="00097F4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</w:t>
      </w:r>
      <w:r w:rsidR="0063574A" w:rsidRPr="00A22BAC">
        <w:rPr>
          <w:i/>
          <w:iCs/>
          <w:lang w:val="sr-Latn-RS"/>
        </w:rPr>
        <w:t>nline</w:t>
      </w:r>
      <w:r w:rsidR="0063574A" w:rsidRPr="00A22BAC">
        <w:rPr>
          <w:lang w:val="sr-Latn-RS"/>
        </w:rPr>
        <w:t xml:space="preserve"> uputstvo </w:t>
      </w:r>
      <w:r w:rsidRPr="00A22BAC">
        <w:rPr>
          <w:lang w:val="sr-Latn-RS"/>
        </w:rPr>
        <w:t>za neke od naprednijih funkcionalnosti sistema. Online uputstvo treba koncipirati kao podršku za obavljanje odgovarajućih aktivnosti</w:t>
      </w:r>
      <w:r w:rsidR="00206E1F" w:rsidRPr="00A22BAC">
        <w:rPr>
          <w:lang w:val="sr-Latn-RS"/>
        </w:rPr>
        <w:t>.</w:t>
      </w:r>
    </w:p>
    <w:p w14:paraId="4EF719E1" w14:textId="77777777" w:rsidR="00206E1F" w:rsidRPr="00A22BAC" w:rsidRDefault="00D20F4E">
      <w:pPr>
        <w:pStyle w:val="Heading2"/>
        <w:rPr>
          <w:lang w:val="sr-Latn-RS"/>
        </w:rPr>
      </w:pPr>
      <w:bookmarkStart w:id="38" w:name="_Toc161771529"/>
      <w:r w:rsidRPr="00A22BAC">
        <w:rPr>
          <w:lang w:val="sr-Latn-RS"/>
        </w:rPr>
        <w:t>Uputstvo za instalaciju i konfigurisanje</w:t>
      </w:r>
      <w:bookmarkEnd w:id="38"/>
    </w:p>
    <w:p w14:paraId="78A8AB25" w14:textId="77777777" w:rsidR="00206E1F" w:rsidRPr="00A22BAC" w:rsidRDefault="001D0890" w:rsidP="001D0890">
      <w:pPr>
        <w:pStyle w:val="BodyText"/>
        <w:rPr>
          <w:lang w:val="sr-Latn-RS"/>
        </w:rPr>
      </w:pPr>
      <w:r w:rsidRPr="00A22BAC">
        <w:rPr>
          <w:lang w:val="sr-Latn-RS"/>
        </w:rPr>
        <w:t>Uputstvo za instalaciju i konfigurisanje serverskog dela sistema će sadržati:</w:t>
      </w:r>
    </w:p>
    <w:p w14:paraId="79BAA58C" w14:textId="77777777"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Zahteve u pogledu instaliranog softvera</w:t>
      </w:r>
    </w:p>
    <w:p w14:paraId="086DD67C" w14:textId="77777777"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Instrukcije za instaliranje sistema i kreiranje baze podataka</w:t>
      </w:r>
    </w:p>
    <w:p w14:paraId="78CA18CD" w14:textId="77777777" w:rsidR="00206E1F" w:rsidRPr="00A22BAC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Uputstvo za konfigurisanje portala</w:t>
      </w:r>
    </w:p>
    <w:p w14:paraId="7C2674CB" w14:textId="77777777" w:rsidR="00206E1F" w:rsidRPr="00A22BAC" w:rsidRDefault="00D20F4E">
      <w:pPr>
        <w:pStyle w:val="Heading2"/>
        <w:numPr>
          <w:ilvl w:val="1"/>
          <w:numId w:val="13"/>
        </w:numPr>
        <w:rPr>
          <w:lang w:val="sr-Latn-RS"/>
        </w:rPr>
      </w:pPr>
      <w:bookmarkStart w:id="39" w:name="_Toc161771530"/>
      <w:r w:rsidRPr="00A22BAC">
        <w:rPr>
          <w:lang w:val="sr-Latn-RS"/>
        </w:rPr>
        <w:t>Pakovanje proizvoda</w:t>
      </w:r>
      <w:bookmarkEnd w:id="39"/>
    </w:p>
    <w:p w14:paraId="6A5B878E" w14:textId="77777777" w:rsidR="00206E1F" w:rsidRPr="00A22BAC" w:rsidRDefault="00967902" w:rsidP="001D0890">
      <w:pPr>
        <w:pStyle w:val="BodyText"/>
        <w:rPr>
          <w:lang w:val="sr-Latn-RS"/>
        </w:rPr>
      </w:pPr>
      <w:r w:rsidRPr="00A22BAC">
        <w:rPr>
          <w:lang w:val="sr-Latn-RS"/>
        </w:rPr>
        <w:t>Proizvod ne zahteva posebno pakovanje jer nije namenjen širokom tržištu</w:t>
      </w:r>
      <w:r w:rsidR="00206E1F" w:rsidRPr="00A22BAC">
        <w:rPr>
          <w:lang w:val="sr-Latn-RS"/>
        </w:rPr>
        <w:t>.</w:t>
      </w:r>
    </w:p>
    <w:sectPr w:rsidR="00206E1F" w:rsidRPr="00A22BA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04875" w14:textId="77777777" w:rsidR="00EF4E27" w:rsidRDefault="00EF4E27">
      <w:r>
        <w:separator/>
      </w:r>
    </w:p>
  </w:endnote>
  <w:endnote w:type="continuationSeparator" w:id="0">
    <w:p w14:paraId="5B4FCCB2" w14:textId="77777777" w:rsidR="00EF4E27" w:rsidRDefault="00EF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FA06" w14:textId="77777777" w:rsidR="00B467CB" w:rsidRDefault="00B467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806A3B" w14:textId="77777777" w:rsidR="00B467CB" w:rsidRDefault="00B467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B467CB" w:rsidRPr="003372D3" w14:paraId="611E2239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2127132" w14:textId="77777777" w:rsidR="00B467CB" w:rsidRPr="003372D3" w:rsidRDefault="00B467CB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688D4934" w14:textId="2705E6C8" w:rsidR="00B467CB" w:rsidRPr="003372D3" w:rsidRDefault="00B467CB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1C20D5">
            <w:rPr>
              <w:lang w:val="sr-Latn-CS"/>
            </w:rPr>
            <w:t>Trinity Force</w:t>
          </w:r>
          <w:r w:rsidRPr="003372D3">
            <w:rPr>
              <w:lang w:val="sr-Latn-CS"/>
            </w:rPr>
            <w:t>, 20</w:t>
          </w:r>
          <w:r w:rsidR="001C20D5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F3E3905" w14:textId="77777777" w:rsidR="00B467CB" w:rsidRPr="003372D3" w:rsidRDefault="00B467C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30750">
            <w:rPr>
              <w:rStyle w:val="PageNumber"/>
              <w:noProof/>
              <w:lang w:val="sr-Latn-CS"/>
            </w:rPr>
            <w:t>7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430750" w:rsidRPr="00430750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14:paraId="5C13C164" w14:textId="77777777" w:rsidR="00B467CB" w:rsidRPr="003372D3" w:rsidRDefault="00B467C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0AF6" w14:textId="77777777" w:rsidR="00B467CB" w:rsidRDefault="00B46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B9C06" w14:textId="77777777" w:rsidR="00EF4E27" w:rsidRDefault="00EF4E27">
      <w:r>
        <w:separator/>
      </w:r>
    </w:p>
  </w:footnote>
  <w:footnote w:type="continuationSeparator" w:id="0">
    <w:p w14:paraId="01B3D5FA" w14:textId="77777777" w:rsidR="00EF4E27" w:rsidRDefault="00EF4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836F1" w14:textId="77777777" w:rsidR="00B467CB" w:rsidRDefault="00B467CB">
    <w:pPr>
      <w:rPr>
        <w:sz w:val="24"/>
      </w:rPr>
    </w:pPr>
  </w:p>
  <w:p w14:paraId="3B50B9E1" w14:textId="77777777" w:rsidR="00B467CB" w:rsidRDefault="00B467CB">
    <w:pPr>
      <w:pBdr>
        <w:top w:val="single" w:sz="6" w:space="1" w:color="auto"/>
      </w:pBdr>
      <w:rPr>
        <w:sz w:val="24"/>
      </w:rPr>
    </w:pPr>
  </w:p>
  <w:p w14:paraId="22F7D005" w14:textId="31A4F8AA" w:rsidR="00B467CB" w:rsidRDefault="00C77A5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Trinity Force</w:t>
    </w:r>
  </w:p>
  <w:p w14:paraId="17F41D25" w14:textId="77777777" w:rsidR="00B467CB" w:rsidRDefault="00B467CB">
    <w:pPr>
      <w:pBdr>
        <w:bottom w:val="single" w:sz="6" w:space="1" w:color="auto"/>
      </w:pBdr>
      <w:jc w:val="right"/>
      <w:rPr>
        <w:sz w:val="24"/>
      </w:rPr>
    </w:pPr>
  </w:p>
  <w:p w14:paraId="0B0ED94E" w14:textId="77777777" w:rsidR="00B467CB" w:rsidRDefault="00B46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67CB" w:rsidRPr="003372D3" w14:paraId="708CCED7" w14:textId="77777777">
      <w:tc>
        <w:tcPr>
          <w:tcW w:w="6379" w:type="dxa"/>
        </w:tcPr>
        <w:p w14:paraId="1E423FDC" w14:textId="50251C9C" w:rsidR="00B467CB" w:rsidRPr="003372D3" w:rsidRDefault="00FC68B1">
          <w:pPr>
            <w:rPr>
              <w:lang w:val="sr-Latn-CS"/>
            </w:rPr>
          </w:pPr>
          <w:r>
            <w:rPr>
              <w:lang w:val="sr-Latn-CS"/>
            </w:rPr>
            <w:t>eRestoran</w:t>
          </w:r>
        </w:p>
      </w:tc>
      <w:tc>
        <w:tcPr>
          <w:tcW w:w="3179" w:type="dxa"/>
        </w:tcPr>
        <w:p w14:paraId="6E98A207" w14:textId="77777777" w:rsidR="00B467CB" w:rsidRPr="003372D3" w:rsidRDefault="00B467C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B467CB" w:rsidRPr="003372D3" w14:paraId="248AE485" w14:textId="77777777">
      <w:tc>
        <w:tcPr>
          <w:tcW w:w="6379" w:type="dxa"/>
        </w:tcPr>
        <w:p w14:paraId="64E80850" w14:textId="77777777" w:rsidR="00B467CB" w:rsidRPr="003372D3" w:rsidRDefault="00B467CB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3493C8CB" w14:textId="64609B39" w:rsidR="00B467CB" w:rsidRPr="003372D3" w:rsidRDefault="00B467CB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15.03.20</w:t>
          </w:r>
          <w:r w:rsidR="00FC68B1"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B467CB" w:rsidRPr="003372D3" w14:paraId="29F2C8E1" w14:textId="77777777">
      <w:tc>
        <w:tcPr>
          <w:tcW w:w="9558" w:type="dxa"/>
          <w:gridSpan w:val="2"/>
        </w:tcPr>
        <w:p w14:paraId="7F6D94CF" w14:textId="2563AB67" w:rsidR="00F01502" w:rsidRPr="003372D3" w:rsidRDefault="001B10D3">
          <w:pPr>
            <w:rPr>
              <w:lang w:val="sr-Latn-CS"/>
            </w:rPr>
          </w:pPr>
          <w:r>
            <w:rPr>
              <w:lang w:val="sr-Latn-CS"/>
            </w:rPr>
            <w:t>Trinity Force</w:t>
          </w:r>
          <w:r w:rsidR="00B467CB" w:rsidRPr="003372D3">
            <w:rPr>
              <w:lang w:val="sr-Latn-CS"/>
            </w:rPr>
            <w:t>-</w:t>
          </w:r>
          <w:r w:rsidR="00FC68B1">
            <w:rPr>
              <w:lang w:val="sr-Latn-CS"/>
            </w:rPr>
            <w:t>eRestoran</w:t>
          </w:r>
          <w:r w:rsidR="00B467CB" w:rsidRPr="003372D3">
            <w:rPr>
              <w:lang w:val="sr-Latn-CS"/>
            </w:rPr>
            <w:t>-0</w:t>
          </w:r>
          <w:r w:rsidR="00F01502">
            <w:rPr>
              <w:lang w:val="sr-Latn-CS"/>
            </w:rPr>
            <w:t>2</w:t>
          </w:r>
        </w:p>
      </w:tc>
    </w:tr>
  </w:tbl>
  <w:p w14:paraId="621126FE" w14:textId="77777777" w:rsidR="00B467CB" w:rsidRPr="003372D3" w:rsidRDefault="00B467C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A3CA3" w14:textId="77777777" w:rsidR="00B467CB" w:rsidRDefault="00B46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514761090">
    <w:abstractNumId w:val="0"/>
  </w:num>
  <w:num w:numId="2" w16cid:durableId="57875840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78471958">
    <w:abstractNumId w:val="15"/>
  </w:num>
  <w:num w:numId="4" w16cid:durableId="1264340306">
    <w:abstractNumId w:val="19"/>
  </w:num>
  <w:num w:numId="5" w16cid:durableId="1201474662">
    <w:abstractNumId w:val="17"/>
  </w:num>
  <w:num w:numId="6" w16cid:durableId="834760955">
    <w:abstractNumId w:val="19"/>
  </w:num>
  <w:num w:numId="7" w16cid:durableId="2006786651">
    <w:abstractNumId w:val="10"/>
  </w:num>
  <w:num w:numId="8" w16cid:durableId="232618884">
    <w:abstractNumId w:val="7"/>
  </w:num>
  <w:num w:numId="9" w16cid:durableId="1193690672">
    <w:abstractNumId w:val="9"/>
  </w:num>
  <w:num w:numId="10" w16cid:durableId="1191531435">
    <w:abstractNumId w:val="2"/>
  </w:num>
  <w:num w:numId="11" w16cid:durableId="1746147457">
    <w:abstractNumId w:val="6"/>
  </w:num>
  <w:num w:numId="12" w16cid:durableId="1020471427">
    <w:abstractNumId w:val="19"/>
  </w:num>
  <w:num w:numId="13" w16cid:durableId="475492241">
    <w:abstractNumId w:val="19"/>
  </w:num>
  <w:num w:numId="14" w16cid:durableId="800614543">
    <w:abstractNumId w:val="4"/>
  </w:num>
  <w:num w:numId="15" w16cid:durableId="2008552147">
    <w:abstractNumId w:val="8"/>
  </w:num>
  <w:num w:numId="16" w16cid:durableId="1734353134">
    <w:abstractNumId w:val="11"/>
  </w:num>
  <w:num w:numId="17" w16cid:durableId="1727875950">
    <w:abstractNumId w:val="3"/>
  </w:num>
  <w:num w:numId="18" w16cid:durableId="816730916">
    <w:abstractNumId w:val="5"/>
  </w:num>
  <w:num w:numId="19" w16cid:durableId="1672181328">
    <w:abstractNumId w:val="14"/>
  </w:num>
  <w:num w:numId="20" w16cid:durableId="1212377312">
    <w:abstractNumId w:val="19"/>
  </w:num>
  <w:num w:numId="21" w16cid:durableId="324093131">
    <w:abstractNumId w:val="19"/>
  </w:num>
  <w:num w:numId="22" w16cid:durableId="899681336">
    <w:abstractNumId w:val="16"/>
  </w:num>
  <w:num w:numId="23" w16cid:durableId="1468283846">
    <w:abstractNumId w:val="18"/>
  </w:num>
  <w:num w:numId="24" w16cid:durableId="857695224">
    <w:abstractNumId w:val="13"/>
  </w:num>
  <w:num w:numId="25" w16cid:durableId="1257030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346D2"/>
    <w:rsid w:val="00061E03"/>
    <w:rsid w:val="00063D57"/>
    <w:rsid w:val="000817C9"/>
    <w:rsid w:val="000966DE"/>
    <w:rsid w:val="00097F43"/>
    <w:rsid w:val="000B5721"/>
    <w:rsid w:val="000B7AE5"/>
    <w:rsid w:val="001136B8"/>
    <w:rsid w:val="0013157C"/>
    <w:rsid w:val="00143087"/>
    <w:rsid w:val="00150CC1"/>
    <w:rsid w:val="001639B5"/>
    <w:rsid w:val="00190105"/>
    <w:rsid w:val="00193CBF"/>
    <w:rsid w:val="001B10D3"/>
    <w:rsid w:val="001C20D5"/>
    <w:rsid w:val="001D0890"/>
    <w:rsid w:val="001E2780"/>
    <w:rsid w:val="001F663F"/>
    <w:rsid w:val="001F7D36"/>
    <w:rsid w:val="00206E1F"/>
    <w:rsid w:val="002160C1"/>
    <w:rsid w:val="00224709"/>
    <w:rsid w:val="00236198"/>
    <w:rsid w:val="00254CBE"/>
    <w:rsid w:val="00270678"/>
    <w:rsid w:val="002922C4"/>
    <w:rsid w:val="002A5E27"/>
    <w:rsid w:val="002D4980"/>
    <w:rsid w:val="002D5541"/>
    <w:rsid w:val="002F42E6"/>
    <w:rsid w:val="002F4699"/>
    <w:rsid w:val="003356F6"/>
    <w:rsid w:val="003372D3"/>
    <w:rsid w:val="00347321"/>
    <w:rsid w:val="003860D3"/>
    <w:rsid w:val="0039103B"/>
    <w:rsid w:val="00394FA1"/>
    <w:rsid w:val="003B1702"/>
    <w:rsid w:val="003F6CE3"/>
    <w:rsid w:val="0041075B"/>
    <w:rsid w:val="00410F5F"/>
    <w:rsid w:val="00413545"/>
    <w:rsid w:val="00424068"/>
    <w:rsid w:val="00430750"/>
    <w:rsid w:val="00434BD1"/>
    <w:rsid w:val="00445A8C"/>
    <w:rsid w:val="004723AE"/>
    <w:rsid w:val="004826B9"/>
    <w:rsid w:val="00491CC1"/>
    <w:rsid w:val="00492641"/>
    <w:rsid w:val="004D4752"/>
    <w:rsid w:val="004E6C9A"/>
    <w:rsid w:val="00500DA2"/>
    <w:rsid w:val="00545886"/>
    <w:rsid w:val="005458D3"/>
    <w:rsid w:val="005613E4"/>
    <w:rsid w:val="00571FC4"/>
    <w:rsid w:val="00597D35"/>
    <w:rsid w:val="005A3F8C"/>
    <w:rsid w:val="005B1D6B"/>
    <w:rsid w:val="005C1734"/>
    <w:rsid w:val="005D021A"/>
    <w:rsid w:val="005E7353"/>
    <w:rsid w:val="00626746"/>
    <w:rsid w:val="00631C6F"/>
    <w:rsid w:val="0063291D"/>
    <w:rsid w:val="0063574A"/>
    <w:rsid w:val="006526B4"/>
    <w:rsid w:val="00656A33"/>
    <w:rsid w:val="00670570"/>
    <w:rsid w:val="006926F3"/>
    <w:rsid w:val="0069445A"/>
    <w:rsid w:val="006B4D75"/>
    <w:rsid w:val="006F37E4"/>
    <w:rsid w:val="006F5D80"/>
    <w:rsid w:val="006F740E"/>
    <w:rsid w:val="00712834"/>
    <w:rsid w:val="00716C93"/>
    <w:rsid w:val="00732741"/>
    <w:rsid w:val="00740B9F"/>
    <w:rsid w:val="0074590A"/>
    <w:rsid w:val="00762E08"/>
    <w:rsid w:val="007747CA"/>
    <w:rsid w:val="00797B3F"/>
    <w:rsid w:val="007C6B66"/>
    <w:rsid w:val="007F3BDB"/>
    <w:rsid w:val="007F5BE8"/>
    <w:rsid w:val="0080077F"/>
    <w:rsid w:val="00804367"/>
    <w:rsid w:val="008572C2"/>
    <w:rsid w:val="0087086D"/>
    <w:rsid w:val="008827A6"/>
    <w:rsid w:val="008942D4"/>
    <w:rsid w:val="008B1961"/>
    <w:rsid w:val="008C482C"/>
    <w:rsid w:val="008D40CE"/>
    <w:rsid w:val="008F5E9E"/>
    <w:rsid w:val="009029D5"/>
    <w:rsid w:val="009075F6"/>
    <w:rsid w:val="00910D44"/>
    <w:rsid w:val="00917C3D"/>
    <w:rsid w:val="00930725"/>
    <w:rsid w:val="00930AD8"/>
    <w:rsid w:val="0094445F"/>
    <w:rsid w:val="0095579F"/>
    <w:rsid w:val="009662F3"/>
    <w:rsid w:val="00967902"/>
    <w:rsid w:val="00986EFC"/>
    <w:rsid w:val="009A291F"/>
    <w:rsid w:val="009B2233"/>
    <w:rsid w:val="009B3AA3"/>
    <w:rsid w:val="009B65F0"/>
    <w:rsid w:val="009B72DA"/>
    <w:rsid w:val="009C6A0C"/>
    <w:rsid w:val="009F1746"/>
    <w:rsid w:val="009F764A"/>
    <w:rsid w:val="00A12200"/>
    <w:rsid w:val="00A220E4"/>
    <w:rsid w:val="00A22BAC"/>
    <w:rsid w:val="00A261A1"/>
    <w:rsid w:val="00A41C04"/>
    <w:rsid w:val="00A551B1"/>
    <w:rsid w:val="00A763B7"/>
    <w:rsid w:val="00A77A4A"/>
    <w:rsid w:val="00A82910"/>
    <w:rsid w:val="00A843C1"/>
    <w:rsid w:val="00AD17B6"/>
    <w:rsid w:val="00AD5712"/>
    <w:rsid w:val="00AD6CBD"/>
    <w:rsid w:val="00AF19B4"/>
    <w:rsid w:val="00AF6332"/>
    <w:rsid w:val="00AF6B06"/>
    <w:rsid w:val="00B23AB3"/>
    <w:rsid w:val="00B2776D"/>
    <w:rsid w:val="00B467CB"/>
    <w:rsid w:val="00B46D71"/>
    <w:rsid w:val="00B70BA7"/>
    <w:rsid w:val="00B849B5"/>
    <w:rsid w:val="00BB3F6D"/>
    <w:rsid w:val="00BC2229"/>
    <w:rsid w:val="00BC62E9"/>
    <w:rsid w:val="00C00D14"/>
    <w:rsid w:val="00C032FC"/>
    <w:rsid w:val="00C206AF"/>
    <w:rsid w:val="00C21645"/>
    <w:rsid w:val="00C449D7"/>
    <w:rsid w:val="00C44BC7"/>
    <w:rsid w:val="00C503E4"/>
    <w:rsid w:val="00C71FC8"/>
    <w:rsid w:val="00C75E24"/>
    <w:rsid w:val="00C77A5A"/>
    <w:rsid w:val="00C83DEF"/>
    <w:rsid w:val="00C9046D"/>
    <w:rsid w:val="00CA58C5"/>
    <w:rsid w:val="00CA62F9"/>
    <w:rsid w:val="00CB17FD"/>
    <w:rsid w:val="00CC10A7"/>
    <w:rsid w:val="00CD2710"/>
    <w:rsid w:val="00CF5315"/>
    <w:rsid w:val="00D00311"/>
    <w:rsid w:val="00D20F4E"/>
    <w:rsid w:val="00D21A8C"/>
    <w:rsid w:val="00D402FD"/>
    <w:rsid w:val="00D44844"/>
    <w:rsid w:val="00D47227"/>
    <w:rsid w:val="00D56006"/>
    <w:rsid w:val="00D62AEA"/>
    <w:rsid w:val="00D652FA"/>
    <w:rsid w:val="00D67D2B"/>
    <w:rsid w:val="00D7252F"/>
    <w:rsid w:val="00D76FDF"/>
    <w:rsid w:val="00D9662C"/>
    <w:rsid w:val="00DC3524"/>
    <w:rsid w:val="00DD1608"/>
    <w:rsid w:val="00DE518F"/>
    <w:rsid w:val="00DE61F5"/>
    <w:rsid w:val="00E0048F"/>
    <w:rsid w:val="00E061BD"/>
    <w:rsid w:val="00E465BB"/>
    <w:rsid w:val="00E469BC"/>
    <w:rsid w:val="00E5055D"/>
    <w:rsid w:val="00E604E6"/>
    <w:rsid w:val="00E65065"/>
    <w:rsid w:val="00E934AD"/>
    <w:rsid w:val="00EF4E27"/>
    <w:rsid w:val="00F01502"/>
    <w:rsid w:val="00F02B6F"/>
    <w:rsid w:val="00F04730"/>
    <w:rsid w:val="00F06298"/>
    <w:rsid w:val="00F07B40"/>
    <w:rsid w:val="00F360E9"/>
    <w:rsid w:val="00F6773B"/>
    <w:rsid w:val="00F67A76"/>
    <w:rsid w:val="00F70F8C"/>
    <w:rsid w:val="00F857EC"/>
    <w:rsid w:val="00F95225"/>
    <w:rsid w:val="00FA57D9"/>
    <w:rsid w:val="00FC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1F13DA"/>
  <w15:docId w15:val="{AF7DA728-8DF4-45B8-827A-19F38EC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</TotalTime>
  <Pages>12</Pages>
  <Words>2553</Words>
  <Characters>14555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Aleksa</cp:lastModifiedBy>
  <cp:revision>7</cp:revision>
  <cp:lastPrinted>1899-12-31T23:00:00Z</cp:lastPrinted>
  <dcterms:created xsi:type="dcterms:W3CDTF">2023-03-14T11:18:00Z</dcterms:created>
  <dcterms:modified xsi:type="dcterms:W3CDTF">2023-03-21T23:04:00Z</dcterms:modified>
</cp:coreProperties>
</file>