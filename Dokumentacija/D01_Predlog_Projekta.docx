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5940" w14:textId="77777777" w:rsidR="002343C5" w:rsidRPr="006F61C6" w:rsidRDefault="002343C5">
      <w:pPr>
        <w:pStyle w:val="BodyText"/>
        <w:rPr>
          <w:lang w:val="sr-Latn-CS"/>
        </w:rPr>
      </w:pPr>
    </w:p>
    <w:p w14:paraId="3B6FC617" w14:textId="77777777" w:rsidR="006D0694" w:rsidRDefault="001042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eRestoran</w:t>
      </w:r>
    </w:p>
    <w:p w14:paraId="4A0F3207" w14:textId="77777777" w:rsidR="002343C5" w:rsidRPr="00104288" w:rsidRDefault="0010428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Sajt za online re</w:t>
      </w:r>
      <w:r>
        <w:rPr>
          <w:lang w:val="sr-Latn-RS"/>
        </w:rPr>
        <w:t>zervaciju stolova</w:t>
      </w:r>
    </w:p>
    <w:p w14:paraId="43FF0FEF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B13120D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15A8487A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3F13C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8A3107F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2BC865D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023035E8" w14:textId="77777777">
        <w:tc>
          <w:tcPr>
            <w:tcW w:w="2304" w:type="dxa"/>
          </w:tcPr>
          <w:p w14:paraId="457BA0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2D31FC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877AF7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93910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0B1D3B3D" w14:textId="77777777">
        <w:tc>
          <w:tcPr>
            <w:tcW w:w="2304" w:type="dxa"/>
          </w:tcPr>
          <w:p w14:paraId="0E90AFC5" w14:textId="77777777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104288">
              <w:rPr>
                <w:lang w:val="sr-Latn-CS"/>
              </w:rPr>
              <w:t>7</w:t>
            </w:r>
            <w:r w:rsidR="006F61C6" w:rsidRPr="006F61C6">
              <w:rPr>
                <w:lang w:val="sr-Latn-CS"/>
              </w:rPr>
              <w:t>.03.20</w:t>
            </w:r>
            <w:r w:rsidR="00104288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5FB3CBAB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F994B52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6EB475C" w14:textId="77777777" w:rsidR="002343C5" w:rsidRPr="006F61C6" w:rsidRDefault="001042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Antonije, Aleksa, Marko</w:t>
            </w:r>
          </w:p>
        </w:tc>
      </w:tr>
      <w:tr w:rsidR="002343C5" w:rsidRPr="006F61C6" w14:paraId="211641C0" w14:textId="77777777">
        <w:tc>
          <w:tcPr>
            <w:tcW w:w="2304" w:type="dxa"/>
          </w:tcPr>
          <w:p w14:paraId="7B764A1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04E6F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B1C60D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ABB5E1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ED5C206" w14:textId="77777777">
        <w:tc>
          <w:tcPr>
            <w:tcW w:w="2304" w:type="dxa"/>
          </w:tcPr>
          <w:p w14:paraId="6DE5139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82DE54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C1585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B65E38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A2D65BE" w14:textId="77777777">
        <w:tc>
          <w:tcPr>
            <w:tcW w:w="2304" w:type="dxa"/>
          </w:tcPr>
          <w:p w14:paraId="49814B2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02DE5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BD884C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C6A042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AA4F840" w14:textId="77777777" w:rsidR="002343C5" w:rsidRPr="006F61C6" w:rsidRDefault="002343C5">
      <w:pPr>
        <w:rPr>
          <w:lang w:val="sr-Latn-CS"/>
        </w:rPr>
      </w:pPr>
    </w:p>
    <w:p w14:paraId="35D47B01" w14:textId="77777777" w:rsidR="002343C5" w:rsidRPr="00FA734F" w:rsidRDefault="002343C5">
      <w:pPr>
        <w:pStyle w:val="Title"/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37FA157" w14:textId="52C708EA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D36FF8">
        <w:rPr>
          <w:noProof/>
        </w:rPr>
        <w:t>4</w:t>
      </w:r>
      <w:r w:rsidR="00A70277">
        <w:rPr>
          <w:noProof/>
        </w:rPr>
        <w:fldChar w:fldCharType="end"/>
      </w:r>
    </w:p>
    <w:p w14:paraId="425D677D" w14:textId="006A55E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 w:rsidR="00D36FF8">
        <w:rPr>
          <w:noProof/>
        </w:rPr>
        <w:t>4</w:t>
      </w:r>
      <w:r>
        <w:rPr>
          <w:noProof/>
        </w:rPr>
        <w:fldChar w:fldCharType="end"/>
      </w:r>
    </w:p>
    <w:p w14:paraId="1457FAEF" w14:textId="419892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 w:rsidR="00D36FF8">
        <w:rPr>
          <w:noProof/>
        </w:rPr>
        <w:t>4</w:t>
      </w:r>
      <w:r>
        <w:rPr>
          <w:noProof/>
        </w:rPr>
        <w:fldChar w:fldCharType="end"/>
      </w:r>
    </w:p>
    <w:p w14:paraId="2154A0E4" w14:textId="7C50E92D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 w:rsidR="00D36FF8">
        <w:rPr>
          <w:noProof/>
        </w:rPr>
        <w:t>4</w:t>
      </w:r>
      <w:r>
        <w:rPr>
          <w:noProof/>
        </w:rPr>
        <w:fldChar w:fldCharType="end"/>
      </w:r>
      <w:r w:rsidR="003455C6">
        <w:rPr>
          <w:noProof/>
        </w:rPr>
        <w:t>-5</w:t>
      </w:r>
    </w:p>
    <w:p w14:paraId="46ACFE7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3455C6">
        <w:rPr>
          <w:noProof/>
        </w:rPr>
        <w:t>5</w:t>
      </w:r>
    </w:p>
    <w:p w14:paraId="75AA87B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3455C6">
        <w:rPr>
          <w:noProof/>
        </w:rPr>
        <w:t>5</w:t>
      </w:r>
    </w:p>
    <w:p w14:paraId="2A26A1E6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3455C6">
        <w:rPr>
          <w:noProof/>
        </w:rPr>
        <w:t>5</w:t>
      </w:r>
    </w:p>
    <w:p w14:paraId="271DC39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3455C6">
        <w:rPr>
          <w:noProof/>
        </w:rPr>
        <w:t>6</w:t>
      </w:r>
    </w:p>
    <w:p w14:paraId="3BE5DCFD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D540D5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3455C6">
        <w:rPr>
          <w:noProof/>
        </w:rPr>
        <w:t>6</w:t>
      </w:r>
    </w:p>
    <w:p w14:paraId="7C5B9AEA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61530E5F" w14:textId="77777777" w:rsidR="00A97B47" w:rsidRPr="00D540D5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4A5B4D05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D540D5">
        <w:rPr>
          <w:lang w:val="sr-Latn-CS"/>
        </w:rPr>
        <w:t>web aplikacije za onl</w:t>
      </w:r>
      <w:r w:rsidR="00426CF8">
        <w:rPr>
          <w:lang w:val="sr-Latn-CS"/>
        </w:rPr>
        <w:t>ine</w:t>
      </w:r>
      <w:r w:rsidR="00D540D5">
        <w:rPr>
          <w:lang w:val="sr-Latn-CS"/>
        </w:rPr>
        <w:t xml:space="preserve"> rezervaciju stolova u restoranu.</w:t>
      </w:r>
    </w:p>
    <w:p w14:paraId="2BA691FC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303B29DE" w14:textId="77777777" w:rsidR="00D540D5" w:rsidRPr="006F61C6" w:rsidRDefault="006D0694" w:rsidP="001D78EA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68C201C3" w14:textId="77777777" w:rsidR="00F267E3" w:rsidRPr="00FA734F" w:rsidRDefault="00F267E3" w:rsidP="00FA734F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5765"/>
      </w:tblGrid>
      <w:tr w:rsidR="00F267E3" w:rsidRPr="00A74DEF" w14:paraId="64DCC087" w14:textId="77777777" w:rsidTr="00B10BF0">
        <w:tc>
          <w:tcPr>
            <w:tcW w:w="2835" w:type="dxa"/>
          </w:tcPr>
          <w:p w14:paraId="75CA870E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75AC0F88" w14:textId="77777777" w:rsidR="00F267E3" w:rsidRPr="00A74DEF" w:rsidRDefault="001D78EA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eRestoran</w:t>
            </w:r>
          </w:p>
        </w:tc>
      </w:tr>
      <w:tr w:rsidR="00F267E3" w:rsidRPr="00A74DEF" w14:paraId="5B8DB632" w14:textId="77777777" w:rsidTr="00B10BF0">
        <w:tc>
          <w:tcPr>
            <w:tcW w:w="2835" w:type="dxa"/>
          </w:tcPr>
          <w:p w14:paraId="03D2D91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4ADEAC88" w14:textId="77777777" w:rsidR="00F267E3" w:rsidRPr="00A74DEF" w:rsidRDefault="00B14322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Trinity Force</w:t>
            </w:r>
          </w:p>
        </w:tc>
      </w:tr>
      <w:tr w:rsidR="00F267E3" w:rsidRPr="00A74DEF" w14:paraId="485B35A3" w14:textId="77777777" w:rsidTr="00B10BF0">
        <w:tc>
          <w:tcPr>
            <w:tcW w:w="2835" w:type="dxa"/>
          </w:tcPr>
          <w:p w14:paraId="66937F5E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438A25DF" w14:textId="77777777" w:rsidR="00F267E3" w:rsidRPr="00D0737D" w:rsidRDefault="00B14322" w:rsidP="005A054F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Antonije Mi</w:t>
            </w:r>
            <w:r w:rsidR="0055254F">
              <w:rPr>
                <w:lang w:val="sr-Latn-RS"/>
              </w:rPr>
              <w:t>š</w:t>
            </w:r>
            <w:r w:rsidRPr="00D0737D">
              <w:rPr>
                <w:lang w:val="sr-Latn-RS"/>
              </w:rPr>
              <w:t>ić 18293 [vođa tima]</w:t>
            </w:r>
          </w:p>
          <w:p w14:paraId="25DBA4FE" w14:textId="77777777" w:rsidR="00B14322" w:rsidRPr="00D0737D" w:rsidRDefault="00B14322" w:rsidP="005A054F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Aleksa Nedeljković 18298</w:t>
            </w:r>
          </w:p>
          <w:p w14:paraId="76557AF6" w14:textId="77777777" w:rsidR="00B14322" w:rsidRPr="00D0737D" w:rsidRDefault="00B14322" w:rsidP="005A054F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Marko Nikolić 18306</w:t>
            </w:r>
          </w:p>
        </w:tc>
      </w:tr>
      <w:tr w:rsidR="00AB1DE2" w:rsidRPr="003372D3" w14:paraId="159A9A0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9B3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31A7" w14:textId="77777777" w:rsidR="005D503D" w:rsidRPr="00D0737D" w:rsidRDefault="005D503D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Mali broj sajtova koji pružaju mogućnost rezervisanja stolova online u restoranima</w:t>
            </w:r>
          </w:p>
        </w:tc>
      </w:tr>
      <w:tr w:rsidR="00AB1DE2" w:rsidRPr="003372D3" w14:paraId="5A64BA6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C78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365E" w14:textId="77777777" w:rsidR="005D503D" w:rsidRPr="00D0737D" w:rsidRDefault="005D503D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Posetioce restorana, vlasnika restorana, radnike restorana</w:t>
            </w:r>
          </w:p>
        </w:tc>
      </w:tr>
      <w:tr w:rsidR="00AB1DE2" w:rsidRPr="003372D3" w14:paraId="305E71C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87E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1AAE" w14:textId="77777777" w:rsidR="00603CC9" w:rsidRPr="00D0737D" w:rsidRDefault="00603CC9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Nepotrebno trošenje vremena i resursa na informisanje i rezervaciju</w:t>
            </w:r>
          </w:p>
        </w:tc>
      </w:tr>
      <w:tr w:rsidR="00AB1DE2" w:rsidRPr="003372D3" w14:paraId="2E84918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E71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2FBF" w14:textId="77777777" w:rsidR="00603CC9" w:rsidRPr="00D0737D" w:rsidRDefault="00603CC9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Obezbediti lakše i brže nalaženje informacija o restoranu i rezervaciju stola</w:t>
            </w:r>
          </w:p>
        </w:tc>
      </w:tr>
      <w:tr w:rsidR="00AB1DE2" w:rsidRPr="003372D3" w14:paraId="0249872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759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D6A7" w14:textId="77777777" w:rsidR="00DB4FD8" w:rsidRPr="00D0737D" w:rsidRDefault="00DB4FD8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Vlasniku restorana</w:t>
            </w:r>
            <w:r w:rsidR="00A358AD" w:rsidRPr="00D0737D">
              <w:rPr>
                <w:lang w:val="sr-Latn-RS"/>
              </w:rPr>
              <w:t xml:space="preserve"> ili lanca restorana</w:t>
            </w:r>
          </w:p>
        </w:tc>
      </w:tr>
      <w:tr w:rsidR="00AB1DE2" w:rsidRPr="003372D3" w14:paraId="1D973BE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DB3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ED0F" w14:textId="77777777" w:rsidR="00F0610C" w:rsidRPr="00D0737D" w:rsidRDefault="00F0610C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će povećati zainteresovanost posetilaca za korišćenje usluga restorana i lakšu informisanost o restoranu</w:t>
            </w:r>
          </w:p>
        </w:tc>
      </w:tr>
      <w:tr w:rsidR="00AB1DE2" w:rsidRPr="003372D3" w14:paraId="1A91210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020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9CFB" w14:textId="77777777" w:rsidR="00AB1DE2" w:rsidRPr="00D0737D" w:rsidRDefault="00F0610C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web aplikacija</w:t>
            </w:r>
            <w:r w:rsidR="00AB1DE2" w:rsidRPr="00D0737D">
              <w:rPr>
                <w:lang w:val="sr-Latn-RS"/>
              </w:rPr>
              <w:t xml:space="preserve"> </w:t>
            </w:r>
          </w:p>
        </w:tc>
      </w:tr>
      <w:tr w:rsidR="00AB1DE2" w:rsidRPr="003372D3" w14:paraId="0B45253F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D25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4F89" w14:textId="77777777" w:rsidR="00F0610C" w:rsidRPr="00D0737D" w:rsidRDefault="00F0610C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će omogućiti lakšu interakciju posetioca restorana sa restoranom</w:t>
            </w:r>
          </w:p>
        </w:tc>
      </w:tr>
      <w:tr w:rsidR="00AB1DE2" w:rsidRPr="003372D3" w14:paraId="1DA8798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99B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9AF5" w14:textId="77777777" w:rsidR="00F0610C" w:rsidRPr="00D0737D" w:rsidRDefault="00F0610C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 xml:space="preserve">postojećih načina koji podrazumevaju utrošak vremena i resursa na informisanje </w:t>
            </w:r>
            <w:r w:rsidR="007F2763" w:rsidRPr="00D0737D">
              <w:rPr>
                <w:lang w:val="sr-Latn-RS"/>
              </w:rPr>
              <w:t>i</w:t>
            </w:r>
            <w:r w:rsidRPr="00D0737D">
              <w:rPr>
                <w:lang w:val="sr-Latn-RS"/>
              </w:rPr>
              <w:t xml:space="preserve"> rezervaciju</w:t>
            </w:r>
          </w:p>
        </w:tc>
      </w:tr>
      <w:tr w:rsidR="00AB1DE2" w:rsidRPr="003372D3" w14:paraId="6FC1B0A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FA2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7606" w14:textId="77777777" w:rsidR="007F2763" w:rsidRPr="00D0737D" w:rsidRDefault="00D0737D" w:rsidP="00AB1DE2">
            <w:pPr>
              <w:rPr>
                <w:lang w:val="sr-Latn-RS"/>
              </w:rPr>
            </w:pPr>
            <w:r w:rsidRPr="00D0737D">
              <w:rPr>
                <w:lang w:val="sr-Latn-RS"/>
              </w:rPr>
              <w:t>omogućiti rezervaciju i informisanje o restoranu online uz manji utro</w:t>
            </w:r>
            <w:r>
              <w:rPr>
                <w:lang w:val="sr-Latn-RS"/>
              </w:rPr>
              <w:t>š</w:t>
            </w:r>
            <w:r w:rsidRPr="00D0737D">
              <w:rPr>
                <w:lang w:val="sr-Latn-RS"/>
              </w:rPr>
              <w:t>ak vremena i resursa</w:t>
            </w:r>
          </w:p>
        </w:tc>
      </w:tr>
    </w:tbl>
    <w:p w14:paraId="74A3B749" w14:textId="77777777" w:rsidR="0055254F" w:rsidRPr="00907D20" w:rsidRDefault="00D96EF7" w:rsidP="00907D20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47BB4EA6" w14:textId="77777777" w:rsidR="00426CF8" w:rsidRDefault="0055254F" w:rsidP="00907D20">
      <w:pPr>
        <w:pStyle w:val="BodyText"/>
        <w:rPr>
          <w:lang w:val="sr-Latn-RS"/>
        </w:rPr>
      </w:pPr>
      <w:r>
        <w:rPr>
          <w:lang w:val="sr-Latn-RS"/>
        </w:rPr>
        <w:t>Projektni zadatak je web aplikacija koja</w:t>
      </w:r>
      <w:r w:rsidR="00426CF8">
        <w:rPr>
          <w:lang w:val="sr-Latn-RS"/>
        </w:rPr>
        <w:t xml:space="preserve"> omogućuje rezervaciju stola i lakšu informisanost za restoran ili lanac restorana.</w:t>
      </w:r>
      <w:r w:rsidR="00907D20">
        <w:rPr>
          <w:lang w:val="sr-Latn-RS"/>
        </w:rPr>
        <w:t xml:space="preserve"> </w:t>
      </w:r>
      <w:r w:rsidR="00426CF8">
        <w:rPr>
          <w:lang w:val="sr-Latn-RS"/>
        </w:rPr>
        <w:t>Ovaj proizvod treba da reši problem informisanosti, utroška vremena i resursa.</w:t>
      </w:r>
    </w:p>
    <w:p w14:paraId="77C51C21" w14:textId="77777777" w:rsidR="00907D20" w:rsidRDefault="00907D20" w:rsidP="00907D20">
      <w:pPr>
        <w:pStyle w:val="BodyText"/>
        <w:rPr>
          <w:lang w:val="sr-Latn-RS"/>
        </w:rPr>
      </w:pPr>
      <w:r>
        <w:rPr>
          <w:lang w:val="sr-Latn-RS"/>
        </w:rPr>
        <w:t xml:space="preserve">Ova aplikacija ima više tipova korisnika: gost (korisnik koji nije napravio nalog), </w:t>
      </w:r>
      <w:r w:rsidR="00FA734F">
        <w:rPr>
          <w:lang w:val="sr-Latn-RS"/>
        </w:rPr>
        <w:t xml:space="preserve">registrovani </w:t>
      </w:r>
      <w:r>
        <w:rPr>
          <w:lang w:val="sr-Latn-RS"/>
        </w:rPr>
        <w:t>korisnik i moderator.</w:t>
      </w:r>
    </w:p>
    <w:p w14:paraId="5FD5186B" w14:textId="77777777" w:rsidR="00907D20" w:rsidRDefault="00907D20" w:rsidP="00907D20">
      <w:pPr>
        <w:pStyle w:val="BodyText"/>
        <w:rPr>
          <w:lang w:val="sr-Latn-RS"/>
        </w:rPr>
      </w:pPr>
      <w:r>
        <w:rPr>
          <w:lang w:val="sr-Latn-RS"/>
        </w:rPr>
        <w:t>Gost će imati mogućnost da:</w:t>
      </w:r>
    </w:p>
    <w:p w14:paraId="0D16B996" w14:textId="77777777" w:rsidR="00907D20" w:rsidRDefault="00907D20" w:rsidP="00907D20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vidi informacije o restoranu</w:t>
      </w:r>
    </w:p>
    <w:p w14:paraId="3BDA5482" w14:textId="77777777" w:rsidR="00907D20" w:rsidRDefault="00907D20" w:rsidP="00907D20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vidi meni restorana</w:t>
      </w:r>
    </w:p>
    <w:p w14:paraId="41E8CEBA" w14:textId="77777777" w:rsidR="00907D20" w:rsidRPr="00907D20" w:rsidRDefault="00907D20" w:rsidP="00907D20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pretražuje podatke</w:t>
      </w:r>
    </w:p>
    <w:p w14:paraId="1B4F84B2" w14:textId="77777777" w:rsidR="00907D20" w:rsidRDefault="00907D20" w:rsidP="00907D20">
      <w:pPr>
        <w:pStyle w:val="BodyText"/>
        <w:rPr>
          <w:lang w:val="sr-Latn-RS"/>
        </w:rPr>
      </w:pPr>
      <w:r>
        <w:rPr>
          <w:lang w:val="sr-Latn-RS"/>
        </w:rPr>
        <w:t>Korisnik će imati mogućnost da:</w:t>
      </w:r>
    </w:p>
    <w:p w14:paraId="54A2734F" w14:textId="77777777" w:rsidR="00907D20" w:rsidRDefault="00907D20" w:rsidP="00907D20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rezerviše sto u restoranu pomoću grafičkog prikaza sale restorana</w:t>
      </w:r>
    </w:p>
    <w:p w14:paraId="772E84F3" w14:textId="77777777" w:rsidR="00907D20" w:rsidRDefault="00907D20" w:rsidP="00907D20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ocenjuje i komentariše sadržaj</w:t>
      </w:r>
    </w:p>
    <w:p w14:paraId="34C354BB" w14:textId="77777777" w:rsidR="00FA734F" w:rsidRDefault="00FA734F" w:rsidP="00656FF7">
      <w:pPr>
        <w:pStyle w:val="BodyText"/>
        <w:ind w:left="0"/>
        <w:rPr>
          <w:lang w:val="sr-Latn-RS"/>
        </w:rPr>
      </w:pPr>
    </w:p>
    <w:p w14:paraId="44965576" w14:textId="77777777" w:rsidR="00907D20" w:rsidRDefault="00907D20" w:rsidP="00907D20">
      <w:pPr>
        <w:pStyle w:val="BodyText"/>
        <w:rPr>
          <w:lang w:val="sr-Latn-RS"/>
        </w:rPr>
      </w:pPr>
      <w:r>
        <w:rPr>
          <w:lang w:val="sr-Latn-RS"/>
        </w:rPr>
        <w:lastRenderedPageBreak/>
        <w:t>Moderator će imati mogućnost da:</w:t>
      </w:r>
    </w:p>
    <w:p w14:paraId="56596D4D" w14:textId="77777777" w:rsidR="00907D20" w:rsidRDefault="00907D20" w:rsidP="00907D20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izmeni sadržaj restorana (informacije i meni)</w:t>
      </w:r>
    </w:p>
    <w:p w14:paraId="3FC31038" w14:textId="77777777" w:rsidR="00907D20" w:rsidRPr="003C1341" w:rsidRDefault="00907D20" w:rsidP="003C1341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menja grafi</w:t>
      </w:r>
      <w:r w:rsidR="006758E1">
        <w:rPr>
          <w:lang w:val="sr-Latn-RS"/>
        </w:rPr>
        <w:t>č</w:t>
      </w:r>
      <w:r>
        <w:rPr>
          <w:lang w:val="sr-Latn-RS"/>
        </w:rPr>
        <w:t>ki prikaz sale restorana</w:t>
      </w:r>
    </w:p>
    <w:p w14:paraId="395207BD" w14:textId="77777777" w:rsidR="00857C04" w:rsidRPr="00FA734F" w:rsidRDefault="005A054F" w:rsidP="00FA734F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1AFFBDDF" w14:textId="77777777" w:rsidR="00C73441" w:rsidRDefault="00C73441" w:rsidP="00C73441">
      <w:pPr>
        <w:pStyle w:val="BodyText"/>
        <w:rPr>
          <w:lang w:val="sr-Latn-RS"/>
        </w:rPr>
      </w:pPr>
      <w:r>
        <w:rPr>
          <w:lang w:val="sr-Latn-RS"/>
        </w:rPr>
        <w:t>Potrebno znanje i iskustvo u web programiranju i radu sa bazama podataka, poznavanje korisničkih interfejsa i administracije web sajtova</w:t>
      </w:r>
    </w:p>
    <w:p w14:paraId="6023D02D" w14:textId="77777777" w:rsidR="002E33AB" w:rsidRDefault="002E33AB" w:rsidP="00C73441">
      <w:pPr>
        <w:pStyle w:val="BodyText"/>
        <w:rPr>
          <w:lang w:val="sr-Latn-RS"/>
        </w:rPr>
      </w:pPr>
      <w:r>
        <w:rPr>
          <w:lang w:val="sr-Latn-RS"/>
        </w:rPr>
        <w:t>Antonije (vođa tima)</w:t>
      </w:r>
    </w:p>
    <w:p w14:paraId="58F64914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Osnovno znanje web programiranja</w:t>
      </w:r>
    </w:p>
    <w:p w14:paraId="7B5E7255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Osnovno iskustvo u radu sa bazama podataka</w:t>
      </w:r>
    </w:p>
    <w:p w14:paraId="7155208F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Vešt u organizaciji</w:t>
      </w:r>
    </w:p>
    <w:p w14:paraId="69CF0D8D" w14:textId="77777777" w:rsidR="002E33AB" w:rsidRDefault="002E33AB" w:rsidP="00C73441">
      <w:pPr>
        <w:pStyle w:val="BodyText"/>
        <w:rPr>
          <w:lang w:val="sr-Latn-RS"/>
        </w:rPr>
      </w:pPr>
      <w:r>
        <w:rPr>
          <w:lang w:val="sr-Latn-RS"/>
        </w:rPr>
        <w:t>Aleksa</w:t>
      </w:r>
    </w:p>
    <w:p w14:paraId="4747C0F3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Osnovno znanje web programiranja</w:t>
      </w:r>
    </w:p>
    <w:p w14:paraId="26C2053E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Osnovno iskustvo u radu sa bazama podataka</w:t>
      </w:r>
    </w:p>
    <w:p w14:paraId="7C4FE2A1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Vešt programer</w:t>
      </w:r>
    </w:p>
    <w:p w14:paraId="1FB622CA" w14:textId="77777777" w:rsidR="002E33AB" w:rsidRDefault="002E33AB" w:rsidP="00C73441">
      <w:pPr>
        <w:pStyle w:val="BodyText"/>
        <w:rPr>
          <w:lang w:val="sr-Latn-RS"/>
        </w:rPr>
      </w:pPr>
      <w:r>
        <w:rPr>
          <w:lang w:val="sr-Latn-RS"/>
        </w:rPr>
        <w:t>Marko</w:t>
      </w:r>
    </w:p>
    <w:p w14:paraId="2961733B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Osnovno znanje web programiranja</w:t>
      </w:r>
    </w:p>
    <w:p w14:paraId="1A8E5BBA" w14:textId="77777777" w:rsidR="002E33AB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Osnovno iskustvo u radu sa bazama podataka</w:t>
      </w:r>
    </w:p>
    <w:p w14:paraId="6261B85F" w14:textId="77777777" w:rsidR="002E33AB" w:rsidRPr="00857C04" w:rsidRDefault="002E33AB" w:rsidP="002E33AB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Kretivan i snalažljiv</w:t>
      </w:r>
    </w:p>
    <w:p w14:paraId="59EB117E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2A0AE7B7" w14:textId="77777777" w:rsidR="00E3585F" w:rsidRDefault="00EB3127" w:rsidP="00E3585F">
      <w:pPr>
        <w:pStyle w:val="BodyText"/>
        <w:rPr>
          <w:lang w:val="sr-Latn-RS"/>
        </w:rPr>
      </w:pPr>
      <w:r>
        <w:rPr>
          <w:lang w:val="sr-Latn-RS"/>
        </w:rPr>
        <w:t xml:space="preserve">Cilj </w:t>
      </w:r>
      <w:r w:rsidR="00E3585F">
        <w:rPr>
          <w:lang w:val="sr-Latn-RS"/>
        </w:rPr>
        <w:t>tima je sticanje znanja i iskustva u polju softverskog inženjerstva i timskog rada.</w:t>
      </w:r>
    </w:p>
    <w:p w14:paraId="7F682241" w14:textId="77777777" w:rsidR="00E3585F" w:rsidRDefault="00E3585F" w:rsidP="00E3585F">
      <w:pPr>
        <w:pStyle w:val="BodyText"/>
        <w:rPr>
          <w:lang w:val="sr-Latn-RS"/>
        </w:rPr>
      </w:pPr>
      <w:r>
        <w:rPr>
          <w:lang w:val="sr-Latn-RS"/>
        </w:rPr>
        <w:t>Antonije (vođa tima)</w:t>
      </w:r>
    </w:p>
    <w:p w14:paraId="58F72274" w14:textId="77777777" w:rsidR="00E3585F" w:rsidRDefault="00E3585F" w:rsidP="00E3585F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Cilj da nauči nove tehnologije i iskustvo u radu sa timom</w:t>
      </w:r>
    </w:p>
    <w:p w14:paraId="1BF1AC50" w14:textId="77777777" w:rsidR="00E3585F" w:rsidRDefault="00E3585F" w:rsidP="00E3585F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Ličnost motivisana zadatkom</w:t>
      </w:r>
    </w:p>
    <w:p w14:paraId="216C2952" w14:textId="77777777" w:rsidR="00E3585F" w:rsidRDefault="00E3585F" w:rsidP="00E3585F">
      <w:pPr>
        <w:pStyle w:val="BodyText"/>
        <w:rPr>
          <w:lang w:val="sr-Latn-RS"/>
        </w:rPr>
      </w:pPr>
      <w:r>
        <w:rPr>
          <w:lang w:val="sr-Latn-RS"/>
        </w:rPr>
        <w:t>Aleksa</w:t>
      </w:r>
    </w:p>
    <w:p w14:paraId="4D79E15D" w14:textId="77777777" w:rsidR="00E3585F" w:rsidRDefault="00E3585F" w:rsidP="00E3585F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Cilj da nauči nove tehnologije i iskustvo u radu sa timom</w:t>
      </w:r>
    </w:p>
    <w:p w14:paraId="57C79DED" w14:textId="77777777" w:rsidR="00E3585F" w:rsidRDefault="00E3585F" w:rsidP="00E3585F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Ličnost motivisana komunikacijuom</w:t>
      </w:r>
    </w:p>
    <w:p w14:paraId="20027194" w14:textId="77777777" w:rsidR="00E3585F" w:rsidRDefault="00E3585F" w:rsidP="00E3585F">
      <w:pPr>
        <w:pStyle w:val="BodyText"/>
        <w:rPr>
          <w:lang w:val="sr-Latn-RS"/>
        </w:rPr>
      </w:pPr>
      <w:r>
        <w:rPr>
          <w:lang w:val="sr-Latn-RS"/>
        </w:rPr>
        <w:t>Marko</w:t>
      </w:r>
    </w:p>
    <w:p w14:paraId="18CC047F" w14:textId="77777777" w:rsidR="00E3585F" w:rsidRDefault="00E3585F" w:rsidP="00E3585F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Cilj da nauči nove tehnologije i iskustvo u radu sa timom</w:t>
      </w:r>
    </w:p>
    <w:p w14:paraId="65D54BC9" w14:textId="77777777" w:rsidR="00EB3127" w:rsidRPr="00E3585F" w:rsidRDefault="00E3585F" w:rsidP="00E3585F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Ličnost motivisana zadatkom</w:t>
      </w:r>
    </w:p>
    <w:p w14:paraId="42C93B15" w14:textId="77777777" w:rsidR="006C1410" w:rsidRPr="00C85B74" w:rsidRDefault="00835400" w:rsidP="00C85B74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3CEC5F09" w14:textId="77777777" w:rsidR="00C85B74" w:rsidRDefault="00C85B74" w:rsidP="00C85B74">
      <w:pPr>
        <w:pStyle w:val="BodyText"/>
        <w:rPr>
          <w:lang w:val="sr-Latn-RS"/>
        </w:rPr>
      </w:pPr>
      <w:r>
        <w:rPr>
          <w:lang w:val="sr-Latn-RS"/>
        </w:rPr>
        <w:t>Vođa tima je definisan kao osoba koja je dobra u organizaciji tima i ima dovoljno veliko znanje iz tehnologija koje se traže.</w:t>
      </w:r>
    </w:p>
    <w:p w14:paraId="53069DE8" w14:textId="77777777" w:rsidR="00C85B74" w:rsidRDefault="00C85B74" w:rsidP="00C85B74">
      <w:pPr>
        <w:pStyle w:val="BodyText"/>
        <w:rPr>
          <w:lang w:val="sr-Latn-RS"/>
        </w:rPr>
      </w:pPr>
      <w:r>
        <w:rPr>
          <w:lang w:val="sr-Latn-RS"/>
        </w:rPr>
        <w:t>Odlučeno je da Antonije bude vođa tima zato što smatramo da ispunjava sve kriterijume koje vođa treba da ima.</w:t>
      </w:r>
    </w:p>
    <w:p w14:paraId="3FE4AB9E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lastRenderedPageBreak/>
        <w:t>Komunikacija</w:t>
      </w:r>
      <w:bookmarkEnd w:id="7"/>
    </w:p>
    <w:p w14:paraId="42989A2D" w14:textId="77777777" w:rsidR="00C85B74" w:rsidRDefault="00C85B74" w:rsidP="00D62E1E">
      <w:pPr>
        <w:pStyle w:val="BodyText"/>
        <w:rPr>
          <w:lang w:val="sr-Latn-RS"/>
        </w:rPr>
      </w:pPr>
      <w:r>
        <w:rPr>
          <w:lang w:val="sr-Latn-RS"/>
        </w:rPr>
        <w:t xml:space="preserve">Komunikacija u grupi </w:t>
      </w:r>
      <w:r w:rsidR="00A87E9B">
        <w:rPr>
          <w:lang w:val="sr-Latn-RS"/>
        </w:rPr>
        <w:t>putem poruka, audio ili video poziva ili razgovora u</w:t>
      </w:r>
      <w:r w:rsidR="00FA734F">
        <w:rPr>
          <w:lang w:val="sr-Latn-RS"/>
        </w:rPr>
        <w:t>ž</w:t>
      </w:r>
      <w:r w:rsidR="00A87E9B">
        <w:rPr>
          <w:lang w:val="sr-Latn-RS"/>
        </w:rPr>
        <w:t>ivo</w:t>
      </w:r>
    </w:p>
    <w:p w14:paraId="735F78A7" w14:textId="77777777" w:rsidR="00C85B74" w:rsidRDefault="00C85B74" w:rsidP="00D62E1E">
      <w:pPr>
        <w:pStyle w:val="BodyText"/>
        <w:rPr>
          <w:lang w:val="sr-Latn-RS"/>
        </w:rPr>
      </w:pPr>
      <w:r>
        <w:rPr>
          <w:lang w:val="sr-Latn-RS"/>
        </w:rPr>
        <w:t>Članovi tima će komunicirati uživo ili preko Discord poziva.</w:t>
      </w:r>
    </w:p>
    <w:p w14:paraId="30A4835F" w14:textId="77777777" w:rsidR="00A87E9B" w:rsidRDefault="00A87E9B" w:rsidP="00D62E1E">
      <w:pPr>
        <w:pStyle w:val="BodyText"/>
        <w:rPr>
          <w:lang w:val="sr-Latn-RS"/>
        </w:rPr>
      </w:pPr>
      <w:r>
        <w:rPr>
          <w:lang w:val="sr-Latn-RS"/>
        </w:rPr>
        <w:t>Tim će svoje odluke donositi grupno</w:t>
      </w:r>
    </w:p>
    <w:p w14:paraId="3250B226" w14:textId="77777777" w:rsidR="00C85B74" w:rsidRPr="00C85B74" w:rsidRDefault="00A87E9B" w:rsidP="00D62E1E">
      <w:pPr>
        <w:pStyle w:val="BodyText"/>
        <w:rPr>
          <w:lang w:val="sr-Latn-RS"/>
        </w:rPr>
      </w:pPr>
      <w:r>
        <w:rPr>
          <w:lang w:val="sr-Latn-RS"/>
        </w:rPr>
        <w:t>Razmena podataka putem poruka ili razgovora u</w:t>
      </w:r>
      <w:r w:rsidR="00FA734F">
        <w:rPr>
          <w:lang w:val="sr-Latn-RS"/>
        </w:rPr>
        <w:t>ž</w:t>
      </w:r>
      <w:r>
        <w:rPr>
          <w:lang w:val="sr-Latn-RS"/>
        </w:rPr>
        <w:t>ivo</w:t>
      </w:r>
    </w:p>
    <w:p w14:paraId="5CCF1F17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10E8938B" w14:textId="77777777" w:rsidR="00A87E9B" w:rsidRDefault="00A87E9B" w:rsidP="00D540D5">
      <w:pPr>
        <w:pStyle w:val="BodyText"/>
        <w:rPr>
          <w:lang w:val="sr-Latn-RS"/>
        </w:rPr>
      </w:pPr>
      <w:r>
        <w:rPr>
          <w:lang w:val="sr-Latn-RS"/>
        </w:rPr>
        <w:t>Prosečan nedeljni broj sati: 10 sati po osobi (30 sati timski)</w:t>
      </w:r>
    </w:p>
    <w:p w14:paraId="4570FB56" w14:textId="77777777" w:rsidR="00A87E9B" w:rsidRDefault="00A87E9B" w:rsidP="00D540D5">
      <w:pPr>
        <w:pStyle w:val="BodyText"/>
        <w:rPr>
          <w:lang w:val="sr-Latn-RS"/>
        </w:rPr>
      </w:pPr>
      <w:r>
        <w:rPr>
          <w:lang w:val="sr-Latn-RS"/>
        </w:rPr>
        <w:t xml:space="preserve">Odsustvo </w:t>
      </w:r>
      <w:r w:rsidR="00F949BD">
        <w:rPr>
          <w:lang w:val="sr-Latn-RS"/>
        </w:rPr>
        <w:t>članova tima će zavisiti od razli</w:t>
      </w:r>
      <w:r w:rsidR="00FA734F">
        <w:rPr>
          <w:lang w:val="sr-Latn-RS"/>
        </w:rPr>
        <w:t>č</w:t>
      </w:r>
      <w:r w:rsidR="00F949BD">
        <w:rPr>
          <w:lang w:val="sr-Latn-RS"/>
        </w:rPr>
        <w:t>itih faktora</w:t>
      </w:r>
    </w:p>
    <w:p w14:paraId="1A66E2CB" w14:textId="77777777" w:rsidR="00F949BD" w:rsidRDefault="00F949BD" w:rsidP="00D540D5">
      <w:pPr>
        <w:pStyle w:val="BodyText"/>
        <w:rPr>
          <w:lang w:val="sr-Latn-RS"/>
        </w:rPr>
      </w:pPr>
      <w:r>
        <w:rPr>
          <w:lang w:val="sr-Latn-RS"/>
        </w:rPr>
        <w:t>Međusobno nadoknađivanje odsustva</w:t>
      </w:r>
    </w:p>
    <w:p w14:paraId="78174356" w14:textId="77777777" w:rsidR="00F949BD" w:rsidRPr="00A87E9B" w:rsidRDefault="00F949BD" w:rsidP="00D540D5">
      <w:pPr>
        <w:pStyle w:val="BodyText"/>
        <w:rPr>
          <w:lang w:val="sr-Latn-RS"/>
        </w:rPr>
      </w:pPr>
      <w:r>
        <w:rPr>
          <w:lang w:val="sr-Latn-RS"/>
        </w:rPr>
        <w:t>Procenjeni ukupan broj sati rada: oko 150 sati</w:t>
      </w:r>
    </w:p>
    <w:sectPr w:rsidR="00F949BD" w:rsidRPr="00A87E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3E94" w14:textId="77777777" w:rsidR="00BA1BC1" w:rsidRDefault="00BA1BC1">
      <w:r>
        <w:separator/>
      </w:r>
    </w:p>
  </w:endnote>
  <w:endnote w:type="continuationSeparator" w:id="0">
    <w:p w14:paraId="03DC09C9" w14:textId="77777777" w:rsidR="00BA1BC1" w:rsidRDefault="00BA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F04D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079D1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7BA20F0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EC1AD87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772AF4EC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04288">
            <w:rPr>
              <w:lang w:val="sr-Latn-CS"/>
            </w:rPr>
            <w:t>Trinity Force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104288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602FC9E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1327E414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4DDE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CAC2" w14:textId="77777777" w:rsidR="00BA1BC1" w:rsidRDefault="00BA1BC1">
      <w:r>
        <w:separator/>
      </w:r>
    </w:p>
  </w:footnote>
  <w:footnote w:type="continuationSeparator" w:id="0">
    <w:p w14:paraId="28A58009" w14:textId="77777777" w:rsidR="00BA1BC1" w:rsidRDefault="00BA1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9EAF" w14:textId="77777777" w:rsidR="002343C5" w:rsidRDefault="002343C5">
    <w:pPr>
      <w:rPr>
        <w:sz w:val="24"/>
      </w:rPr>
    </w:pPr>
  </w:p>
  <w:p w14:paraId="26C693B7" w14:textId="77777777" w:rsidR="002343C5" w:rsidRDefault="002343C5">
    <w:pPr>
      <w:pBdr>
        <w:top w:val="single" w:sz="6" w:space="1" w:color="auto"/>
      </w:pBdr>
      <w:rPr>
        <w:sz w:val="24"/>
      </w:rPr>
    </w:pPr>
  </w:p>
  <w:p w14:paraId="2B1D9BCA" w14:textId="77777777" w:rsidR="002343C5" w:rsidRPr="006F61C6" w:rsidRDefault="00104288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 w:rsidRPr="00104288">
      <w:rPr>
        <w:rFonts w:ascii="Arial" w:hAnsi="Arial"/>
        <w:b/>
        <w:sz w:val="36"/>
      </w:rPr>
      <w:t>Trinity Force</w:t>
    </w:r>
  </w:p>
  <w:p w14:paraId="29EE52BA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36E861D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45A1BE78" w14:textId="77777777">
      <w:tc>
        <w:tcPr>
          <w:tcW w:w="6379" w:type="dxa"/>
        </w:tcPr>
        <w:p w14:paraId="3A87A320" w14:textId="77777777" w:rsidR="002343C5" w:rsidRPr="006D0694" w:rsidRDefault="00104288">
          <w:pPr>
            <w:rPr>
              <w:lang w:val="sr-Latn-CS"/>
            </w:rPr>
          </w:pPr>
          <w:r>
            <w:rPr>
              <w:lang w:val="sr-Latn-CS"/>
            </w:rPr>
            <w:t>eRestoran</w:t>
          </w:r>
        </w:p>
      </w:tc>
      <w:tc>
        <w:tcPr>
          <w:tcW w:w="3179" w:type="dxa"/>
        </w:tcPr>
        <w:p w14:paraId="0089E84F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3F1E55E" w14:textId="77777777">
      <w:tc>
        <w:tcPr>
          <w:tcW w:w="6379" w:type="dxa"/>
        </w:tcPr>
        <w:p w14:paraId="6914DC08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604A0D6D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104288">
            <w:rPr>
              <w:lang w:val="sr-Latn-CS"/>
            </w:rPr>
            <w:t>07</w:t>
          </w:r>
          <w:r w:rsidR="006F61C6" w:rsidRPr="006D0694">
            <w:rPr>
              <w:lang w:val="sr-Latn-CS"/>
            </w:rPr>
            <w:t>.0</w:t>
          </w:r>
          <w:r w:rsidR="00104288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104288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9A7C74C" w14:textId="77777777">
      <w:tc>
        <w:tcPr>
          <w:tcW w:w="9558" w:type="dxa"/>
          <w:gridSpan w:val="2"/>
        </w:tcPr>
        <w:p w14:paraId="41F907A9" w14:textId="77777777" w:rsidR="002343C5" w:rsidRPr="006D0694" w:rsidRDefault="00104288" w:rsidP="002B4765">
          <w:pPr>
            <w:rPr>
              <w:lang w:val="sr-Latn-CS"/>
            </w:rPr>
          </w:pPr>
          <w:r>
            <w:rPr>
              <w:lang w:val="sr-Latn-CS"/>
            </w:rPr>
            <w:t>Trinity Force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eRestoran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04956D7A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782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C77B29"/>
    <w:multiLevelType w:val="hybridMultilevel"/>
    <w:tmpl w:val="AA46F456"/>
    <w:lvl w:ilvl="0" w:tplc="B91C1DC0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948013">
    <w:abstractNumId w:val="0"/>
  </w:num>
  <w:num w:numId="2" w16cid:durableId="757560505">
    <w:abstractNumId w:val="1"/>
  </w:num>
  <w:num w:numId="3" w16cid:durableId="761098838">
    <w:abstractNumId w:val="2"/>
  </w:num>
  <w:num w:numId="4" w16cid:durableId="683239554">
    <w:abstractNumId w:val="12"/>
  </w:num>
  <w:num w:numId="5" w16cid:durableId="477041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9302420">
    <w:abstractNumId w:val="4"/>
  </w:num>
  <w:num w:numId="7" w16cid:durableId="619529296">
    <w:abstractNumId w:val="8"/>
  </w:num>
  <w:num w:numId="8" w16cid:durableId="20414729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1308362">
    <w:abstractNumId w:val="5"/>
  </w:num>
  <w:num w:numId="10" w16cid:durableId="1068456981">
    <w:abstractNumId w:val="9"/>
  </w:num>
  <w:num w:numId="11" w16cid:durableId="1456800471">
    <w:abstractNumId w:val="11"/>
  </w:num>
  <w:num w:numId="12" w16cid:durableId="439187574">
    <w:abstractNumId w:val="10"/>
  </w:num>
  <w:num w:numId="13" w16cid:durableId="359624394">
    <w:abstractNumId w:val="6"/>
  </w:num>
  <w:num w:numId="14" w16cid:durableId="154076638">
    <w:abstractNumId w:val="7"/>
  </w:num>
  <w:num w:numId="15" w16cid:durableId="1398823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64604"/>
    <w:rsid w:val="000A51E3"/>
    <w:rsid w:val="000F5EE8"/>
    <w:rsid w:val="00103833"/>
    <w:rsid w:val="00104288"/>
    <w:rsid w:val="00151CDF"/>
    <w:rsid w:val="00157DAE"/>
    <w:rsid w:val="001D78EA"/>
    <w:rsid w:val="001E4E21"/>
    <w:rsid w:val="001F6798"/>
    <w:rsid w:val="00210E17"/>
    <w:rsid w:val="002343C5"/>
    <w:rsid w:val="0024759A"/>
    <w:rsid w:val="00257501"/>
    <w:rsid w:val="00260B17"/>
    <w:rsid w:val="002B4765"/>
    <w:rsid w:val="002E33AB"/>
    <w:rsid w:val="003312BC"/>
    <w:rsid w:val="003455C6"/>
    <w:rsid w:val="00387292"/>
    <w:rsid w:val="003A4834"/>
    <w:rsid w:val="003C1341"/>
    <w:rsid w:val="003C6C27"/>
    <w:rsid w:val="003D5CA3"/>
    <w:rsid w:val="003E416D"/>
    <w:rsid w:val="003F7DFE"/>
    <w:rsid w:val="00422B0E"/>
    <w:rsid w:val="00426CF8"/>
    <w:rsid w:val="004344C8"/>
    <w:rsid w:val="0046548E"/>
    <w:rsid w:val="00490DC7"/>
    <w:rsid w:val="00495821"/>
    <w:rsid w:val="004A22E8"/>
    <w:rsid w:val="0053248E"/>
    <w:rsid w:val="00536DAE"/>
    <w:rsid w:val="005430FA"/>
    <w:rsid w:val="0055254F"/>
    <w:rsid w:val="00555767"/>
    <w:rsid w:val="00574004"/>
    <w:rsid w:val="005A054F"/>
    <w:rsid w:val="005D503D"/>
    <w:rsid w:val="00603CC9"/>
    <w:rsid w:val="00614EF5"/>
    <w:rsid w:val="00656FF7"/>
    <w:rsid w:val="00670936"/>
    <w:rsid w:val="006758E1"/>
    <w:rsid w:val="006776CF"/>
    <w:rsid w:val="006C1410"/>
    <w:rsid w:val="006D0694"/>
    <w:rsid w:val="006D41CE"/>
    <w:rsid w:val="006F61C6"/>
    <w:rsid w:val="007A2854"/>
    <w:rsid w:val="007E1F8E"/>
    <w:rsid w:val="007F2763"/>
    <w:rsid w:val="0081471E"/>
    <w:rsid w:val="00827ADE"/>
    <w:rsid w:val="00835400"/>
    <w:rsid w:val="0084235B"/>
    <w:rsid w:val="00851B00"/>
    <w:rsid w:val="008550CE"/>
    <w:rsid w:val="00857C04"/>
    <w:rsid w:val="00870F50"/>
    <w:rsid w:val="008E29EF"/>
    <w:rsid w:val="008E3870"/>
    <w:rsid w:val="008F13A1"/>
    <w:rsid w:val="00907D20"/>
    <w:rsid w:val="009207A8"/>
    <w:rsid w:val="0093054F"/>
    <w:rsid w:val="00995C29"/>
    <w:rsid w:val="0099694D"/>
    <w:rsid w:val="009C1C8C"/>
    <w:rsid w:val="00A358AD"/>
    <w:rsid w:val="00A70277"/>
    <w:rsid w:val="00A74DEF"/>
    <w:rsid w:val="00A87E9B"/>
    <w:rsid w:val="00A97B47"/>
    <w:rsid w:val="00AB1DE2"/>
    <w:rsid w:val="00AC06A4"/>
    <w:rsid w:val="00AE7AE3"/>
    <w:rsid w:val="00B10BF0"/>
    <w:rsid w:val="00B14322"/>
    <w:rsid w:val="00B357AD"/>
    <w:rsid w:val="00B40827"/>
    <w:rsid w:val="00B549D9"/>
    <w:rsid w:val="00B75D52"/>
    <w:rsid w:val="00B80AF0"/>
    <w:rsid w:val="00B93575"/>
    <w:rsid w:val="00BA1BC1"/>
    <w:rsid w:val="00BB7AAA"/>
    <w:rsid w:val="00BD39B8"/>
    <w:rsid w:val="00C24B5D"/>
    <w:rsid w:val="00C30C23"/>
    <w:rsid w:val="00C4723D"/>
    <w:rsid w:val="00C502CA"/>
    <w:rsid w:val="00C73441"/>
    <w:rsid w:val="00C85B74"/>
    <w:rsid w:val="00CC420E"/>
    <w:rsid w:val="00CF694C"/>
    <w:rsid w:val="00D0737D"/>
    <w:rsid w:val="00D104B9"/>
    <w:rsid w:val="00D36260"/>
    <w:rsid w:val="00D36FF8"/>
    <w:rsid w:val="00D540D5"/>
    <w:rsid w:val="00D62E1E"/>
    <w:rsid w:val="00D96EF7"/>
    <w:rsid w:val="00D97F08"/>
    <w:rsid w:val="00DA468F"/>
    <w:rsid w:val="00DB4FD8"/>
    <w:rsid w:val="00DF310B"/>
    <w:rsid w:val="00E3585F"/>
    <w:rsid w:val="00E464F7"/>
    <w:rsid w:val="00EA1072"/>
    <w:rsid w:val="00EB3127"/>
    <w:rsid w:val="00EB4996"/>
    <w:rsid w:val="00EC70CF"/>
    <w:rsid w:val="00F0610C"/>
    <w:rsid w:val="00F267E3"/>
    <w:rsid w:val="00F334DC"/>
    <w:rsid w:val="00F62203"/>
    <w:rsid w:val="00F949BD"/>
    <w:rsid w:val="00FA734F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7CB6E6"/>
  <w15:chartTrackingRefBased/>
  <w15:docId w15:val="{43833BA9-1AAA-48C3-9FDE-C6C3679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Aleksa</cp:lastModifiedBy>
  <cp:revision>6</cp:revision>
  <cp:lastPrinted>2023-03-07T22:10:00Z</cp:lastPrinted>
  <dcterms:created xsi:type="dcterms:W3CDTF">2023-03-07T22:09:00Z</dcterms:created>
  <dcterms:modified xsi:type="dcterms:W3CDTF">2023-03-21T21:43:00Z</dcterms:modified>
</cp:coreProperties>
</file>